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11016" w:type="dxa"/>
        <w:tblLayout w:type="fixed"/>
        <w:tblLook w:val="04A0" w:firstRow="1" w:lastRow="0" w:firstColumn="1" w:lastColumn="0" w:noHBand="0" w:noVBand="1"/>
      </w:tblPr>
      <w:tblGrid>
        <w:gridCol w:w="6588"/>
        <w:gridCol w:w="2610"/>
        <w:gridCol w:w="1818"/>
      </w:tblGrid>
      <w:tr w:rsidR="00F77D37" w:rsidRPr="007E612D" w14:paraId="0518A1C6" w14:textId="77777777" w:rsidTr="00C953AB">
        <w:trPr>
          <w:trHeight w:val="1260"/>
        </w:trPr>
        <w:tc>
          <w:tcPr>
            <w:tcW w:w="6588" w:type="dxa"/>
            <w:shd w:val="clear" w:color="auto" w:fill="92CDDC"/>
            <w:vAlign w:val="center"/>
          </w:tcPr>
          <w:p w14:paraId="0518A1C2" w14:textId="77777777" w:rsidR="00506F26" w:rsidRPr="00506F26" w:rsidRDefault="000F120A" w:rsidP="00702026">
            <w:pPr>
              <w:spacing w:after="0" w:line="240" w:lineRule="auto"/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</w:pPr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Vineet Verma</w:t>
            </w:r>
          </w:p>
        </w:tc>
        <w:tc>
          <w:tcPr>
            <w:tcW w:w="4428" w:type="dxa"/>
            <w:gridSpan w:val="2"/>
            <w:shd w:val="clear" w:color="auto" w:fill="92CDDC"/>
            <w:vAlign w:val="center"/>
          </w:tcPr>
          <w:p w14:paraId="0518A1C3" w14:textId="77777777" w:rsidR="00995424" w:rsidRDefault="0029327F" w:rsidP="00702026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>Senior Software</w:t>
            </w:r>
            <w:r w:rsidR="00995424">
              <w:rPr>
                <w:caps/>
              </w:rPr>
              <w:t xml:space="preserve"> engineer</w:t>
            </w:r>
          </w:p>
          <w:p w14:paraId="0518A1C4" w14:textId="77777777" w:rsidR="00F77D37" w:rsidRDefault="001E1B11" w:rsidP="00702026">
            <w:pPr>
              <w:spacing w:after="0" w:line="240" w:lineRule="auto"/>
              <w:jc w:val="right"/>
              <w:rPr>
                <w:caps/>
              </w:rPr>
            </w:pPr>
            <w:hyperlink r:id="rId6" w:history="1">
              <w:r w:rsidR="00B73638" w:rsidRPr="0091172C">
                <w:rPr>
                  <w:rStyle w:val="Hyperlink"/>
                  <w:caps/>
                </w:rPr>
                <w:t>vineetverma.it@gmail.com</w:t>
              </w:r>
            </w:hyperlink>
            <w:r w:rsidR="00B73638">
              <w:rPr>
                <w:caps/>
              </w:rPr>
              <w:br/>
            </w:r>
            <w:r w:rsidR="00BE25F3">
              <w:rPr>
                <w:caps/>
              </w:rPr>
              <w:t>(del)+91-9013040420</w:t>
            </w:r>
          </w:p>
          <w:p w14:paraId="0518A1C5" w14:textId="77777777" w:rsidR="00B73638" w:rsidRPr="0098295D" w:rsidRDefault="00BE25F3" w:rsidP="005C5EF4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>(Hyd)+91-7799920600</w:t>
            </w:r>
          </w:p>
        </w:tc>
      </w:tr>
      <w:tr w:rsidR="007B4431" w:rsidRPr="007E612D" w14:paraId="0518A2B3" w14:textId="77777777" w:rsidTr="00C953AB">
        <w:tc>
          <w:tcPr>
            <w:tcW w:w="9198" w:type="dxa"/>
            <w:gridSpan w:val="2"/>
          </w:tcPr>
          <w:p w14:paraId="0518A1C7" w14:textId="77777777" w:rsidR="002D0D1D" w:rsidRDefault="002D0D1D" w:rsidP="002D0D1D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822"/>
            </w:tblGrid>
            <w:tr w:rsidR="002D0D1D" w14:paraId="0518A1CE" w14:textId="77777777">
              <w:trPr>
                <w:trHeight w:val="377"/>
              </w:trPr>
              <w:tc>
                <w:tcPr>
                  <w:tcW w:w="8822" w:type="dxa"/>
                </w:tcPr>
                <w:p w14:paraId="0518A1C8" w14:textId="77777777" w:rsidR="002D0D1D" w:rsidRPr="00B53711" w:rsidRDefault="00BE11C9" w:rsidP="00CF242E">
                  <w:pPr>
                    <w:pStyle w:val="Default"/>
                    <w:framePr w:hSpace="180" w:wrap="around" w:vAnchor="text" w:hAnchor="text" w:y="1"/>
                    <w:numPr>
                      <w:ilvl w:val="0"/>
                      <w:numId w:val="12"/>
                    </w:numPr>
                    <w:suppressOverlap/>
                    <w:rPr>
                      <w:rFonts w:ascii="Verdana" w:hAnsi="Verdana"/>
                      <w:sz w:val="20"/>
                      <w:szCs w:val="20"/>
                    </w:rPr>
                  </w:pPr>
                  <w:r w:rsidRPr="00B53711">
                    <w:rPr>
                      <w:rFonts w:ascii="Verdana" w:hAnsi="Verdana"/>
                      <w:b/>
                      <w:sz w:val="20"/>
                      <w:szCs w:val="20"/>
                    </w:rPr>
                    <w:t>Personal Objective: -</w:t>
                  </w:r>
                  <w:r w:rsidRPr="00B53711"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="002D0D1D" w:rsidRPr="00B53711">
                    <w:rPr>
                      <w:rFonts w:ascii="Verdana" w:hAnsi="Verdana"/>
                      <w:sz w:val="20"/>
                      <w:szCs w:val="20"/>
                    </w:rPr>
                    <w:t xml:space="preserve">To explore and learn the new technologies in the field of Application Development and grow professionally and use my knowledge and skill to become Technical Consultant/Architect within </w:t>
                  </w:r>
                  <w:r w:rsidR="00C55F4A" w:rsidRPr="00B53711">
                    <w:rPr>
                      <w:rFonts w:ascii="Verdana" w:hAnsi="Verdana"/>
                      <w:sz w:val="20"/>
                      <w:szCs w:val="20"/>
                    </w:rPr>
                    <w:t>5</w:t>
                  </w:r>
                  <w:r w:rsidR="002D0D1D" w:rsidRPr="00B53711">
                    <w:rPr>
                      <w:rFonts w:ascii="Verdana" w:hAnsi="Verdana"/>
                      <w:sz w:val="20"/>
                      <w:szCs w:val="20"/>
                    </w:rPr>
                    <w:t xml:space="preserve"> years down the line. </w:t>
                  </w:r>
                </w:p>
                <w:p w14:paraId="0518A1C9" w14:textId="2BEEE276" w:rsidR="00BE25F3" w:rsidRPr="00B53711" w:rsidRDefault="00BE25F3" w:rsidP="00CF242E">
                  <w:pPr>
                    <w:pStyle w:val="Default"/>
                    <w:framePr w:hSpace="180" w:wrap="around" w:vAnchor="text" w:hAnchor="text" w:y="1"/>
                    <w:numPr>
                      <w:ilvl w:val="0"/>
                      <w:numId w:val="12"/>
                    </w:numPr>
                    <w:suppressOverlap/>
                    <w:rPr>
                      <w:rFonts w:ascii="Verdana" w:hAnsi="Verdana"/>
                      <w:sz w:val="20"/>
                      <w:szCs w:val="20"/>
                    </w:rPr>
                  </w:pPr>
                  <w:r w:rsidRPr="00B53711">
                    <w:rPr>
                      <w:rFonts w:ascii="Verdana" w:hAnsi="Verdana" w:cs="Arial Narrow"/>
                      <w:b/>
                      <w:bCs/>
                      <w:sz w:val="20"/>
                      <w:szCs w:val="20"/>
                    </w:rPr>
                    <w:t xml:space="preserve">Professional </w:t>
                  </w:r>
                  <w:r w:rsidR="00CF242E" w:rsidRPr="00B53711">
                    <w:rPr>
                      <w:rFonts w:ascii="Verdana" w:hAnsi="Verdana" w:cs="Arial Narrow"/>
                      <w:b/>
                      <w:bCs/>
                      <w:sz w:val="20"/>
                      <w:szCs w:val="20"/>
                    </w:rPr>
                    <w:t>Summary</w:t>
                  </w:r>
                  <w:r w:rsidR="00CF242E">
                    <w:rPr>
                      <w:rFonts w:ascii="Verdana" w:hAnsi="Verdana" w:cs="Arial Narrow"/>
                      <w:bCs/>
                      <w:sz w:val="20"/>
                      <w:szCs w:val="20"/>
                    </w:rPr>
                    <w:t>:</w:t>
                  </w:r>
                </w:p>
                <w:p w14:paraId="0518A1CA" w14:textId="2F77ECDF" w:rsidR="0032189E" w:rsidRPr="00B53711" w:rsidRDefault="0032189E" w:rsidP="00CF242E">
                  <w:pPr>
                    <w:pStyle w:val="Default"/>
                    <w:framePr w:hSpace="180" w:wrap="around" w:vAnchor="text" w:hAnchor="text" w:y="1"/>
                    <w:numPr>
                      <w:ilvl w:val="1"/>
                      <w:numId w:val="12"/>
                    </w:numPr>
                    <w:suppressOverlap/>
                    <w:rPr>
                      <w:rFonts w:ascii="Verdana" w:hAnsi="Verdana"/>
                      <w:sz w:val="20"/>
                      <w:szCs w:val="20"/>
                    </w:rPr>
                  </w:pPr>
                  <w:r w:rsidRPr="00B53711">
                    <w:rPr>
                      <w:rFonts w:ascii="Verdana" w:hAnsi="Verdana" w:cs="Arial Narrow"/>
                      <w:bCs/>
                      <w:sz w:val="20"/>
                      <w:szCs w:val="20"/>
                    </w:rPr>
                    <w:t xml:space="preserve">About </w:t>
                  </w:r>
                  <w:r w:rsidR="00CF242E">
                    <w:rPr>
                      <w:rFonts w:ascii="Verdana" w:hAnsi="Verdana" w:cs="Arial Narrow"/>
                      <w:b/>
                      <w:bCs/>
                      <w:sz w:val="20"/>
                      <w:szCs w:val="20"/>
                    </w:rPr>
                    <w:t>7+</w:t>
                  </w:r>
                  <w:r w:rsidRPr="00B53711">
                    <w:rPr>
                      <w:rFonts w:ascii="Verdana" w:hAnsi="Verdana" w:cs="Arial Narrow"/>
                      <w:b/>
                      <w:bCs/>
                      <w:sz w:val="20"/>
                      <w:szCs w:val="20"/>
                    </w:rPr>
                    <w:t xml:space="preserve"> years </w:t>
                  </w:r>
                  <w:r w:rsidRPr="00B53711">
                    <w:rPr>
                      <w:rFonts w:ascii="Verdana" w:hAnsi="Verdana" w:cs="Arial Narrow"/>
                      <w:b/>
                      <w:sz w:val="20"/>
                      <w:szCs w:val="20"/>
                    </w:rPr>
                    <w:t>of Application Development</w:t>
                  </w:r>
                  <w:r w:rsidRPr="00B53711">
                    <w:rPr>
                      <w:rFonts w:ascii="Verdana" w:hAnsi="Verdana" w:cs="Arial Narrow"/>
                      <w:sz w:val="20"/>
                      <w:szCs w:val="20"/>
                    </w:rPr>
                    <w:t xml:space="preserve"> </w:t>
                  </w:r>
                  <w:r w:rsidRPr="00B53711">
                    <w:rPr>
                      <w:rFonts w:ascii="Verdana" w:hAnsi="Verdana"/>
                      <w:sz w:val="20"/>
                      <w:szCs w:val="20"/>
                    </w:rPr>
                    <w:t>experience</w:t>
                  </w:r>
                  <w:r w:rsidRPr="00B53711">
                    <w:rPr>
                      <w:rFonts w:ascii="Verdana" w:hAnsi="Verdana" w:cs="Arial Narrow"/>
                      <w:bCs/>
                      <w:sz w:val="20"/>
                      <w:szCs w:val="20"/>
                    </w:rPr>
                    <w:t xml:space="preserve"> </w:t>
                  </w:r>
                  <w:r w:rsidRPr="00B53711">
                    <w:rPr>
                      <w:rFonts w:ascii="Verdana" w:hAnsi="Verdana" w:cs="Arial Narrow"/>
                      <w:sz w:val="20"/>
                      <w:szCs w:val="20"/>
                    </w:rPr>
                    <w:t xml:space="preserve">as part of my role as a </w:t>
                  </w:r>
                  <w:r w:rsidR="0039696B" w:rsidRPr="00B53711">
                    <w:rPr>
                      <w:rFonts w:ascii="Verdana" w:hAnsi="Verdana" w:cs="Arial Narrow"/>
                      <w:sz w:val="20"/>
                      <w:szCs w:val="20"/>
                    </w:rPr>
                    <w:t xml:space="preserve">Senior </w:t>
                  </w:r>
                  <w:r w:rsidR="00BE11C9" w:rsidRPr="00B53711">
                    <w:rPr>
                      <w:rFonts w:ascii="Verdana" w:hAnsi="Verdana" w:cs="Arial Narrow"/>
                      <w:sz w:val="20"/>
                      <w:szCs w:val="20"/>
                    </w:rPr>
                    <w:t>Software Engineer</w:t>
                  </w:r>
                </w:p>
                <w:p w14:paraId="0518A1CB" w14:textId="3A8707BB" w:rsidR="00BE11C9" w:rsidRPr="00B53711" w:rsidRDefault="00BE11C9" w:rsidP="00CF242E">
                  <w:pPr>
                    <w:pStyle w:val="Default"/>
                    <w:framePr w:hSpace="180" w:wrap="around" w:vAnchor="text" w:hAnchor="text" w:y="1"/>
                    <w:numPr>
                      <w:ilvl w:val="1"/>
                      <w:numId w:val="12"/>
                    </w:numPr>
                    <w:suppressOverlap/>
                    <w:rPr>
                      <w:rFonts w:ascii="Verdana" w:hAnsi="Verdana"/>
                      <w:sz w:val="20"/>
                      <w:szCs w:val="20"/>
                    </w:rPr>
                  </w:pPr>
                  <w:r w:rsidRPr="00B53711">
                    <w:rPr>
                      <w:rFonts w:ascii="Verdana" w:hAnsi="Verdana" w:cs="Arial"/>
                      <w:sz w:val="20"/>
                      <w:szCs w:val="20"/>
                    </w:rPr>
                    <w:t xml:space="preserve">Executed </w:t>
                  </w:r>
                  <w:r w:rsidRPr="00B53711">
                    <w:rPr>
                      <w:rFonts w:ascii="Verdana" w:hAnsi="Verdana" w:cs="Arial"/>
                      <w:b/>
                      <w:sz w:val="20"/>
                      <w:szCs w:val="20"/>
                    </w:rPr>
                    <w:t xml:space="preserve">end to end </w:t>
                  </w:r>
                  <w:r w:rsidR="00CF242E">
                    <w:rPr>
                      <w:rFonts w:ascii="Verdana" w:hAnsi="Verdana" w:cs="Arial"/>
                      <w:b/>
                      <w:sz w:val="20"/>
                      <w:szCs w:val="20"/>
                    </w:rPr>
                    <w:t>d</w:t>
                  </w:r>
                  <w:r w:rsidR="00E91F29" w:rsidRPr="00B53711">
                    <w:rPr>
                      <w:rFonts w:ascii="Verdana" w:hAnsi="Verdana" w:cs="Arial"/>
                      <w:b/>
                      <w:sz w:val="20"/>
                      <w:szCs w:val="20"/>
                    </w:rPr>
                    <w:t>evelopments</w:t>
                  </w:r>
                  <w:r w:rsidRPr="00B53711">
                    <w:rPr>
                      <w:rFonts w:ascii="Verdana" w:hAnsi="Verdana" w:cs="Arial"/>
                      <w:b/>
                      <w:sz w:val="20"/>
                      <w:szCs w:val="20"/>
                    </w:rPr>
                    <w:t xml:space="preserve"> and implementations</w:t>
                  </w:r>
                  <w:r w:rsidRPr="00B53711">
                    <w:rPr>
                      <w:rFonts w:ascii="Verdana" w:hAnsi="Verdana" w:cs="Arial"/>
                      <w:sz w:val="20"/>
                      <w:szCs w:val="20"/>
                    </w:rPr>
                    <w:t xml:space="preserve"> of software projects for Banking domains for various Banks</w:t>
                  </w:r>
                </w:p>
                <w:p w14:paraId="0518A1CC" w14:textId="77777777" w:rsidR="00BE25F3" w:rsidRPr="00B53711" w:rsidRDefault="00BE25F3" w:rsidP="00CF242E">
                  <w:pPr>
                    <w:pStyle w:val="Default"/>
                    <w:framePr w:hSpace="180" w:wrap="around" w:vAnchor="text" w:hAnchor="text" w:y="1"/>
                    <w:numPr>
                      <w:ilvl w:val="1"/>
                      <w:numId w:val="12"/>
                    </w:numPr>
                    <w:suppressOverlap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B53711">
                    <w:rPr>
                      <w:rFonts w:ascii="Verdana" w:hAnsi="Verdana" w:cs="Arial"/>
                      <w:sz w:val="20"/>
                      <w:szCs w:val="20"/>
                    </w:rPr>
                    <w:t xml:space="preserve">Have handled </w:t>
                  </w:r>
                  <w:r w:rsidRPr="00B53711">
                    <w:rPr>
                      <w:rFonts w:ascii="Verdana" w:hAnsi="Verdana" w:cs="Arial"/>
                      <w:b/>
                      <w:sz w:val="20"/>
                      <w:szCs w:val="20"/>
                    </w:rPr>
                    <w:t>Application Performance Tunings</w:t>
                  </w:r>
                  <w:r w:rsidRPr="00B53711">
                    <w:rPr>
                      <w:rFonts w:ascii="Verdana" w:hAnsi="Verdana" w:cs="Arial"/>
                      <w:sz w:val="20"/>
                      <w:szCs w:val="20"/>
                    </w:rPr>
                    <w:t xml:space="preserve"> and</w:t>
                  </w:r>
                  <w:r w:rsidRPr="00B53711">
                    <w:rPr>
                      <w:rFonts w:ascii="Verdana" w:hAnsi="Verdana" w:cs="Arial"/>
                      <w:b/>
                      <w:sz w:val="20"/>
                      <w:szCs w:val="20"/>
                    </w:rPr>
                    <w:t xml:space="preserve"> </w:t>
                  </w:r>
                  <w:r w:rsidR="00E91F29" w:rsidRPr="00B53711">
                    <w:rPr>
                      <w:rFonts w:ascii="Verdana" w:hAnsi="Verdana" w:cs="Arial"/>
                      <w:b/>
                      <w:sz w:val="20"/>
                      <w:szCs w:val="20"/>
                    </w:rPr>
                    <w:t>Security Features Developments</w:t>
                  </w:r>
                </w:p>
                <w:p w14:paraId="0518A1CD" w14:textId="77777777" w:rsidR="00BE11C9" w:rsidRDefault="00BE11C9" w:rsidP="00CF242E">
                  <w:pPr>
                    <w:pStyle w:val="Default"/>
                    <w:framePr w:hSpace="180" w:wrap="around" w:vAnchor="text" w:hAnchor="text" w:y="1"/>
                    <w:numPr>
                      <w:ilvl w:val="0"/>
                      <w:numId w:val="12"/>
                    </w:numPr>
                    <w:suppressOverlap/>
                    <w:rPr>
                      <w:sz w:val="22"/>
                      <w:szCs w:val="22"/>
                    </w:rPr>
                  </w:pPr>
                  <w:r w:rsidRPr="00B53711">
                    <w:rPr>
                      <w:rFonts w:ascii="Verdana" w:hAnsi="Verdana" w:cs="Arial Narrow"/>
                      <w:bCs/>
                      <w:sz w:val="20"/>
                      <w:szCs w:val="20"/>
                    </w:rPr>
                    <w:t>Excellent analytical, inter-personal and communication skills with a strong technical background</w:t>
                  </w:r>
                </w:p>
              </w:tc>
            </w:tr>
          </w:tbl>
          <w:p w14:paraId="0518A1CF" w14:textId="77777777" w:rsidR="009E1176" w:rsidRDefault="002D0D1D" w:rsidP="00702026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14:paraId="01B47207" w14:textId="4E583DA3" w:rsidR="005A63E4" w:rsidRDefault="005C5EF4" w:rsidP="005A63E4">
            <w:pPr>
              <w:pBdr>
                <w:bottom w:val="single" w:sz="4" w:space="1" w:color="808080"/>
              </w:pBdr>
              <w:tabs>
                <w:tab w:val="left" w:pos="6165"/>
              </w:tabs>
              <w:spacing w:after="0" w:line="240" w:lineRule="auto"/>
              <w:rPr>
                <w:rStyle w:val="apple-converted-space"/>
                <w:rFonts w:ascii="Helvetica" w:hAnsi="Helvetica" w:cs="Helvetica"/>
                <w:color w:val="000000"/>
                <w:sz w:val="2"/>
                <w:szCs w:val="2"/>
              </w:rPr>
            </w:pPr>
            <w:r>
              <w:rPr>
                <w:b/>
                <w:sz w:val="28"/>
                <w:szCs w:val="28"/>
              </w:rPr>
              <w:t>DIGITAL FOOTPRINT</w:t>
            </w:r>
            <w:r w:rsidR="005A63E4">
              <w:rPr>
                <w:b/>
                <w:sz w:val="28"/>
                <w:szCs w:val="28"/>
              </w:rPr>
              <w:t xml:space="preserve">: </w:t>
            </w:r>
            <w:r w:rsidR="005A63E4">
              <w:rPr>
                <w:rFonts w:ascii="Helvetica" w:hAnsi="Helvetica" w:cs="Helvetica"/>
                <w:noProof/>
                <w:color w:val="0000FF"/>
                <w:sz w:val="2"/>
                <w:szCs w:val="2"/>
              </w:rPr>
              <w:t xml:space="preserve"> </w:t>
            </w:r>
            <w:r w:rsidR="005A63E4">
              <w:rPr>
                <w:rFonts w:ascii="Helvetica" w:hAnsi="Helvetica" w:cs="Helvetica"/>
                <w:noProof/>
                <w:color w:val="0000FF"/>
                <w:sz w:val="2"/>
                <w:szCs w:val="2"/>
              </w:rPr>
              <w:drawing>
                <wp:inline distT="0" distB="0" distL="0" distR="0" wp14:anchorId="13F6EF6E" wp14:editId="034BFA6B">
                  <wp:extent cx="152400" cy="152400"/>
                  <wp:effectExtent l="0" t="0" r="0" b="0"/>
                  <wp:docPr id="14" name="Picture 14" descr="Twitter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witter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63E4">
              <w:rPr>
                <w:rFonts w:ascii="Helvetica" w:hAnsi="Helvetica" w:cs="Helvetica"/>
                <w:noProof/>
                <w:color w:val="000000"/>
                <w:sz w:val="2"/>
                <w:szCs w:val="2"/>
              </w:rPr>
              <w:drawing>
                <wp:inline distT="0" distB="0" distL="0" distR="0" wp14:anchorId="14D29437" wp14:editId="6D8CABE2">
                  <wp:extent cx="19050" cy="19050"/>
                  <wp:effectExtent l="0" t="0" r="0" b="0"/>
                  <wp:docPr id="13" name="Picture 13" descr="https://s3.amazonaws.com/htmlsig-asset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3.amazonaws.com/htmlsig-asset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63E4">
              <w:rPr>
                <w:rStyle w:val="apple-converted-space"/>
                <w:rFonts w:ascii="Helvetica" w:hAnsi="Helvetica" w:cs="Helvetica"/>
                <w:color w:val="000000"/>
                <w:sz w:val="2"/>
                <w:szCs w:val="2"/>
              </w:rPr>
              <w:t> </w:t>
            </w:r>
            <w:r w:rsidR="005A63E4">
              <w:rPr>
                <w:rFonts w:ascii="Helvetica" w:hAnsi="Helvetica" w:cs="Helvetica"/>
                <w:noProof/>
                <w:color w:val="0000FF"/>
                <w:sz w:val="2"/>
                <w:szCs w:val="2"/>
              </w:rPr>
              <w:drawing>
                <wp:inline distT="0" distB="0" distL="0" distR="0" wp14:anchorId="48AAFAB3" wp14:editId="6260878E">
                  <wp:extent cx="152400" cy="152400"/>
                  <wp:effectExtent l="0" t="0" r="0" b="0"/>
                  <wp:docPr id="12" name="Picture 12" descr="Facebook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acebook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63E4">
              <w:rPr>
                <w:rFonts w:ascii="Helvetica" w:hAnsi="Helvetica" w:cs="Helvetica"/>
                <w:noProof/>
                <w:color w:val="000000"/>
                <w:sz w:val="2"/>
                <w:szCs w:val="2"/>
              </w:rPr>
              <w:drawing>
                <wp:inline distT="0" distB="0" distL="0" distR="0" wp14:anchorId="2C3D4D52" wp14:editId="46CC0A7F">
                  <wp:extent cx="19050" cy="19050"/>
                  <wp:effectExtent l="0" t="0" r="0" b="0"/>
                  <wp:docPr id="11" name="Picture 11" descr="https://s3.amazonaws.com/htmlsig-asset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3.amazonaws.com/htmlsig-asset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63E4">
              <w:rPr>
                <w:rStyle w:val="apple-converted-space"/>
                <w:rFonts w:ascii="Helvetica" w:hAnsi="Helvetica" w:cs="Helvetica"/>
                <w:color w:val="000000"/>
                <w:sz w:val="2"/>
                <w:szCs w:val="2"/>
              </w:rPr>
              <w:t> </w:t>
            </w:r>
            <w:r w:rsidR="005A63E4">
              <w:rPr>
                <w:rFonts w:ascii="Helvetica" w:hAnsi="Helvetica" w:cs="Helvetica"/>
                <w:noProof/>
                <w:color w:val="0000FF"/>
                <w:sz w:val="2"/>
                <w:szCs w:val="2"/>
              </w:rPr>
              <w:drawing>
                <wp:inline distT="0" distB="0" distL="0" distR="0" wp14:anchorId="1CBB7D76" wp14:editId="5FC8CABE">
                  <wp:extent cx="152400" cy="152400"/>
                  <wp:effectExtent l="0" t="0" r="0" b="0"/>
                  <wp:docPr id="10" name="Picture 10" descr="Google +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oogle +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63E4">
              <w:rPr>
                <w:rFonts w:ascii="Helvetica" w:hAnsi="Helvetica" w:cs="Helvetica"/>
                <w:noProof/>
                <w:color w:val="000000"/>
                <w:sz w:val="2"/>
                <w:szCs w:val="2"/>
              </w:rPr>
              <w:drawing>
                <wp:inline distT="0" distB="0" distL="0" distR="0" wp14:anchorId="3516C1AD" wp14:editId="4510DDD8">
                  <wp:extent cx="19050" cy="19050"/>
                  <wp:effectExtent l="0" t="0" r="0" b="0"/>
                  <wp:docPr id="9" name="Picture 9" descr="https://s3.amazonaws.com/htmlsig-asset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3.amazonaws.com/htmlsig-asset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63E4">
              <w:rPr>
                <w:rStyle w:val="apple-converted-space"/>
                <w:rFonts w:ascii="Helvetica" w:hAnsi="Helvetica" w:cs="Helvetica"/>
                <w:color w:val="000000"/>
                <w:sz w:val="2"/>
                <w:szCs w:val="2"/>
              </w:rPr>
              <w:t> </w:t>
            </w:r>
            <w:r w:rsidR="005A63E4">
              <w:rPr>
                <w:rFonts w:ascii="Helvetica" w:hAnsi="Helvetica" w:cs="Helvetica"/>
                <w:noProof/>
                <w:color w:val="0000FF"/>
                <w:sz w:val="2"/>
                <w:szCs w:val="2"/>
              </w:rPr>
              <w:drawing>
                <wp:inline distT="0" distB="0" distL="0" distR="0" wp14:anchorId="331B72B3" wp14:editId="3F0BFE97">
                  <wp:extent cx="152400" cy="152400"/>
                  <wp:effectExtent l="0" t="0" r="0" b="0"/>
                  <wp:docPr id="8" name="Picture 8" descr="LinkedIn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inkedIn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63E4">
              <w:rPr>
                <w:rFonts w:ascii="Helvetica" w:hAnsi="Helvetica" w:cs="Helvetica"/>
                <w:noProof/>
                <w:color w:val="000000"/>
                <w:sz w:val="2"/>
                <w:szCs w:val="2"/>
              </w:rPr>
              <w:drawing>
                <wp:inline distT="0" distB="0" distL="0" distR="0" wp14:anchorId="4A32BE39" wp14:editId="17B8629B">
                  <wp:extent cx="19050" cy="19050"/>
                  <wp:effectExtent l="0" t="0" r="0" b="0"/>
                  <wp:docPr id="7" name="Picture 7" descr="https://s3.amazonaws.com/htmlsig-asset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3.amazonaws.com/htmlsig-asset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63E4">
              <w:rPr>
                <w:rStyle w:val="apple-converted-space"/>
                <w:rFonts w:ascii="Helvetica" w:hAnsi="Helvetica" w:cs="Helvetica"/>
                <w:color w:val="000000"/>
                <w:sz w:val="2"/>
                <w:szCs w:val="2"/>
              </w:rPr>
              <w:t> </w:t>
            </w:r>
            <w:r w:rsidR="005A63E4">
              <w:rPr>
                <w:rFonts w:ascii="Helvetica" w:hAnsi="Helvetica" w:cs="Helvetica"/>
                <w:noProof/>
                <w:color w:val="0000FF"/>
                <w:sz w:val="2"/>
                <w:szCs w:val="2"/>
              </w:rPr>
              <w:drawing>
                <wp:inline distT="0" distB="0" distL="0" distR="0" wp14:anchorId="17AB9C3E" wp14:editId="2D95B863">
                  <wp:extent cx="152400" cy="152400"/>
                  <wp:effectExtent l="0" t="0" r="0" b="0"/>
                  <wp:docPr id="6" name="Picture 6" descr="Github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ithub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63E4">
              <w:rPr>
                <w:rFonts w:ascii="Helvetica" w:hAnsi="Helvetica" w:cs="Helvetica"/>
                <w:noProof/>
                <w:color w:val="000000"/>
                <w:sz w:val="2"/>
                <w:szCs w:val="2"/>
              </w:rPr>
              <w:drawing>
                <wp:inline distT="0" distB="0" distL="0" distR="0" wp14:anchorId="63CF7AD7" wp14:editId="29A871E2">
                  <wp:extent cx="19050" cy="19050"/>
                  <wp:effectExtent l="0" t="0" r="0" b="0"/>
                  <wp:docPr id="5" name="Picture 5" descr="https://s3.amazonaws.com/htmlsig-asset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3.amazonaws.com/htmlsig-asset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63E4">
              <w:rPr>
                <w:rStyle w:val="apple-converted-space"/>
                <w:rFonts w:ascii="Helvetica" w:hAnsi="Helvetica" w:cs="Helvetica"/>
                <w:color w:val="000000"/>
                <w:sz w:val="2"/>
                <w:szCs w:val="2"/>
              </w:rPr>
              <w:t> </w:t>
            </w:r>
            <w:r w:rsidR="005A63E4">
              <w:rPr>
                <w:rFonts w:ascii="Helvetica" w:hAnsi="Helvetica" w:cs="Helvetica"/>
                <w:noProof/>
                <w:color w:val="0000FF"/>
                <w:sz w:val="2"/>
                <w:szCs w:val="2"/>
              </w:rPr>
              <w:drawing>
                <wp:inline distT="0" distB="0" distL="0" distR="0" wp14:anchorId="3E25B488" wp14:editId="478B9F8B">
                  <wp:extent cx="152400" cy="152400"/>
                  <wp:effectExtent l="0" t="0" r="0" b="0"/>
                  <wp:docPr id="4" name="Picture 4" descr="Stack Overflow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tack Overflow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63E4">
              <w:rPr>
                <w:rFonts w:ascii="Helvetica" w:hAnsi="Helvetica" w:cs="Helvetica"/>
                <w:noProof/>
                <w:color w:val="000000"/>
                <w:sz w:val="2"/>
                <w:szCs w:val="2"/>
              </w:rPr>
              <w:drawing>
                <wp:inline distT="0" distB="0" distL="0" distR="0" wp14:anchorId="5274850A" wp14:editId="5B20BFE6">
                  <wp:extent cx="19050" cy="19050"/>
                  <wp:effectExtent l="0" t="0" r="0" b="0"/>
                  <wp:docPr id="3" name="Picture 3" descr="https://s3.amazonaws.com/htmlsig-asset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3.amazonaws.com/htmlsig-asset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63E4">
              <w:rPr>
                <w:rStyle w:val="apple-converted-space"/>
                <w:rFonts w:ascii="Helvetica" w:hAnsi="Helvetica" w:cs="Helvetica"/>
                <w:color w:val="000000"/>
                <w:sz w:val="2"/>
                <w:szCs w:val="2"/>
              </w:rPr>
              <w:t> </w:t>
            </w:r>
            <w:r w:rsidR="005A63E4">
              <w:rPr>
                <w:rFonts w:ascii="Helvetica" w:hAnsi="Helvetica" w:cs="Helvetica"/>
                <w:noProof/>
                <w:color w:val="0000FF"/>
                <w:sz w:val="2"/>
                <w:szCs w:val="2"/>
              </w:rPr>
              <w:drawing>
                <wp:inline distT="0" distB="0" distL="0" distR="0" wp14:anchorId="126ED0A5" wp14:editId="4047079C">
                  <wp:extent cx="152400" cy="152400"/>
                  <wp:effectExtent l="0" t="0" r="0" b="0"/>
                  <wp:docPr id="2" name="Picture 2" descr="Wordpress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Wordpress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63E4">
              <w:rPr>
                <w:rFonts w:ascii="Helvetica" w:hAnsi="Helvetica" w:cs="Helvetica"/>
                <w:noProof/>
                <w:color w:val="000000"/>
                <w:sz w:val="2"/>
                <w:szCs w:val="2"/>
              </w:rPr>
              <w:drawing>
                <wp:inline distT="0" distB="0" distL="0" distR="0" wp14:anchorId="7FFBB1F3" wp14:editId="75E6C603">
                  <wp:extent cx="19050" cy="19050"/>
                  <wp:effectExtent l="0" t="0" r="0" b="0"/>
                  <wp:docPr id="1" name="Picture 1" descr="https://s3.amazonaws.com/htmlsig-asset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3.amazonaws.com/htmlsig-asset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63E4">
              <w:rPr>
                <w:rStyle w:val="apple-converted-space"/>
                <w:rFonts w:ascii="Helvetica" w:hAnsi="Helvetica" w:cs="Helvetica"/>
                <w:color w:val="000000"/>
                <w:sz w:val="2"/>
                <w:szCs w:val="2"/>
              </w:rPr>
              <w:tab/>
            </w:r>
          </w:p>
          <w:p w14:paraId="0518A1D0" w14:textId="10169B80" w:rsidR="005C5EF4" w:rsidRPr="005A63E4" w:rsidRDefault="005C5EF4" w:rsidP="005A63E4">
            <w:pPr>
              <w:pBdr>
                <w:bottom w:val="single" w:sz="4" w:space="1" w:color="808080"/>
              </w:pBdr>
              <w:tabs>
                <w:tab w:val="left" w:pos="6165"/>
              </w:tabs>
              <w:spacing w:after="0" w:line="240" w:lineRule="auto"/>
              <w:rPr>
                <w:rFonts w:ascii="Helvetica" w:hAnsi="Helvetica" w:cs="Helvetica"/>
                <w:color w:val="000000"/>
                <w:sz w:val="2"/>
                <w:szCs w:val="2"/>
              </w:rPr>
            </w:pPr>
          </w:p>
          <w:p w14:paraId="0518A1D1" w14:textId="77777777" w:rsidR="005C5EF4" w:rsidRDefault="005C5EF4" w:rsidP="005C5EF4">
            <w:pPr>
              <w:spacing w:after="0" w:line="240" w:lineRule="auto"/>
            </w:pPr>
          </w:p>
          <w:p w14:paraId="0518A1D2" w14:textId="59D60EC3" w:rsidR="005C5EF4" w:rsidRDefault="00C953AB" w:rsidP="00C953AB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 w:rsidRPr="00C953AB">
              <w:rPr>
                <w:b/>
              </w:rPr>
              <w:t>Personal Blog</w:t>
            </w:r>
            <w:r>
              <w:t xml:space="preserve">: </w:t>
            </w:r>
            <w:hyperlink r:id="rId22" w:history="1">
              <w:r w:rsidR="00D66B3C" w:rsidRPr="00E45ABA">
                <w:rPr>
                  <w:rStyle w:val="Hyperlink"/>
                </w:rPr>
                <w:t>http://techutils.in</w:t>
              </w:r>
            </w:hyperlink>
          </w:p>
          <w:p w14:paraId="0518A1D3" w14:textId="77777777" w:rsidR="005C5EF4" w:rsidRDefault="00C953AB" w:rsidP="00C953AB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 w:rsidRPr="00C953AB">
              <w:rPr>
                <w:b/>
              </w:rPr>
              <w:t>GitHub</w:t>
            </w:r>
            <w:r>
              <w:t xml:space="preserve">: </w:t>
            </w:r>
            <w:hyperlink r:id="rId23" w:history="1">
              <w:r w:rsidR="005C5EF4" w:rsidRPr="0091172C">
                <w:rPr>
                  <w:rStyle w:val="Hyperlink"/>
                </w:rPr>
                <w:t>https://github.com/vineetvermait</w:t>
              </w:r>
            </w:hyperlink>
          </w:p>
          <w:p w14:paraId="0518A1D4" w14:textId="77777777" w:rsidR="005C5EF4" w:rsidRPr="003E1C38" w:rsidRDefault="00C953AB" w:rsidP="00C953A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Style w:val="Hyperlink"/>
                <w:color w:val="auto"/>
                <w:u w:val="none"/>
              </w:rPr>
            </w:pPr>
            <w:r w:rsidRPr="00C953AB">
              <w:rPr>
                <w:b/>
              </w:rPr>
              <w:t>LinkedIn</w:t>
            </w:r>
            <w:r>
              <w:t xml:space="preserve">: </w:t>
            </w:r>
            <w:hyperlink r:id="rId24" w:history="1">
              <w:r w:rsidR="005C5EF4" w:rsidRPr="0091172C">
                <w:rPr>
                  <w:rStyle w:val="Hyperlink"/>
                </w:rPr>
                <w:t>https://in.linkedin.com/in/vineetvermait</w:t>
              </w:r>
            </w:hyperlink>
          </w:p>
          <w:p w14:paraId="4E65A256" w14:textId="3C51ABB9" w:rsidR="005A63E4" w:rsidRDefault="005A63E4" w:rsidP="005A63E4">
            <w:pPr>
              <w:pBdr>
                <w:bottom w:val="single" w:sz="4" w:space="1" w:color="808080"/>
              </w:pBdr>
              <w:tabs>
                <w:tab w:val="left" w:pos="6165"/>
              </w:tabs>
              <w:spacing w:after="0" w:line="240" w:lineRule="auto"/>
              <w:rPr>
                <w:b/>
                <w:sz w:val="28"/>
                <w:szCs w:val="28"/>
              </w:rPr>
            </w:pPr>
          </w:p>
          <w:p w14:paraId="0518A1D6" w14:textId="77777777" w:rsidR="005C5EF4" w:rsidRPr="007E612D" w:rsidRDefault="005C5EF4" w:rsidP="005C5EF4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PROFESSIONAL </w:t>
            </w:r>
            <w:r w:rsidRPr="007E612D">
              <w:rPr>
                <w:b/>
                <w:sz w:val="28"/>
                <w:szCs w:val="28"/>
              </w:rPr>
              <w:t>EXPERIENCE</w:t>
            </w:r>
          </w:p>
          <w:p w14:paraId="62108C30" w14:textId="77777777" w:rsidR="00E4617B" w:rsidRDefault="00E4617B" w:rsidP="00E4617B">
            <w:pPr>
              <w:spacing w:after="0" w:line="240" w:lineRule="auto"/>
            </w:pPr>
          </w:p>
          <w:tbl>
            <w:tblPr>
              <w:tblW w:w="8899" w:type="dxa"/>
              <w:tblLayout w:type="fixed"/>
              <w:tblLook w:val="04A0" w:firstRow="1" w:lastRow="0" w:firstColumn="1" w:lastColumn="0" w:noHBand="0" w:noVBand="1"/>
            </w:tblPr>
            <w:tblGrid>
              <w:gridCol w:w="1863"/>
              <w:gridCol w:w="7036"/>
            </w:tblGrid>
            <w:tr w:rsidR="00E4617B" w:rsidRPr="00C568E0" w14:paraId="17E2235F" w14:textId="77777777" w:rsidTr="00AB4E49">
              <w:trPr>
                <w:trHeight w:val="315"/>
              </w:trPr>
              <w:tc>
                <w:tcPr>
                  <w:tcW w:w="1030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C5D9F1"/>
                  <w:noWrap/>
                  <w:vAlign w:val="bottom"/>
                  <w:hideMark/>
                </w:tcPr>
                <w:p w14:paraId="2FDEF823" w14:textId="5092DC07" w:rsidR="00E4617B" w:rsidRPr="00C50A93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eastAsia="Times New Roman" w:cs="Calibri"/>
                      <w:b/>
                      <w:bCs/>
                      <w:color w:val="000000"/>
                    </w:rPr>
                    <w:t xml:space="preserve">CA Technologies: Privileged Access Management </w:t>
                  </w:r>
                </w:p>
              </w:tc>
            </w:tr>
            <w:tr w:rsidR="00E4617B" w:rsidRPr="00C568E0" w14:paraId="43CEB59C" w14:textId="77777777" w:rsidTr="00AB4E49">
              <w:trPr>
                <w:trHeight w:val="315"/>
              </w:trPr>
              <w:tc>
                <w:tcPr>
                  <w:tcW w:w="1030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C5D9F1"/>
                  <w:noWrap/>
                  <w:vAlign w:val="bottom"/>
                  <w:hideMark/>
                </w:tcPr>
                <w:p w14:paraId="5973A005" w14:textId="6CE46EBF" w:rsidR="00E4617B" w:rsidRPr="009137A1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eastAsia="Times New Roman" w:cs="Calibri"/>
                      <w:bCs/>
                      <w:color w:val="000000"/>
                    </w:rPr>
                  </w:pPr>
                  <w:r w:rsidRPr="0029327F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>Software Solution for</w:t>
                  </w:r>
                  <w:r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 xml:space="preserve"> providing access and authentication security at enterprise level</w:t>
                  </w:r>
                  <w:r w:rsidRPr="0029327F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>.</w:t>
                  </w:r>
                </w:p>
              </w:tc>
            </w:tr>
            <w:tr w:rsidR="00E4617B" w:rsidRPr="00C568E0" w14:paraId="5DA13101" w14:textId="77777777" w:rsidTr="00AB4E49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6C19FAAF" w14:textId="77777777" w:rsidR="00E4617B" w:rsidRPr="00C568E0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Duration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B303AF" w14:textId="56B51EAE" w:rsidR="00E4617B" w:rsidRPr="00C568E0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  <w:t>June</w:t>
                  </w:r>
                  <w:r w:rsidRPr="0029327F">
                    <w:rPr>
                      <w:rFonts w:eastAsia="Times New Roman" w:cs="Calibri"/>
                      <w:color w:val="000000"/>
                    </w:rPr>
                    <w:t xml:space="preserve"> 201</w:t>
                  </w:r>
                  <w:r>
                    <w:rPr>
                      <w:rFonts w:eastAsia="Times New Roman" w:cs="Calibri"/>
                      <w:color w:val="000000"/>
                    </w:rPr>
                    <w:t>6</w:t>
                  </w:r>
                  <w:r w:rsidRPr="0029327F">
                    <w:rPr>
                      <w:rFonts w:eastAsia="Times New Roman" w:cs="Calibri"/>
                      <w:color w:val="000000"/>
                    </w:rPr>
                    <w:t xml:space="preserve"> – Till Date</w:t>
                  </w:r>
                </w:p>
              </w:tc>
            </w:tr>
            <w:tr w:rsidR="00E4617B" w:rsidRPr="00C568E0" w14:paraId="230F7184" w14:textId="77777777" w:rsidTr="00AB4E49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BE1EACD" w14:textId="77777777" w:rsidR="00E4617B" w:rsidRPr="00C568E0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Team Size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F9827A" w14:textId="06E56E2B" w:rsidR="00E4617B" w:rsidRPr="00C568E0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  <w:t>50</w:t>
                  </w:r>
                </w:p>
              </w:tc>
            </w:tr>
            <w:tr w:rsidR="00E4617B" w:rsidRPr="00C568E0" w14:paraId="133A5A31" w14:textId="77777777" w:rsidTr="00AB4E49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22829DB6" w14:textId="77777777" w:rsidR="00E4617B" w:rsidRPr="00C568E0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Role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E910E8" w14:textId="77777777" w:rsidR="00E4617B" w:rsidRPr="00C568E0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  <w:t>Senior Software Engineer/Lead</w:t>
                  </w:r>
                </w:p>
              </w:tc>
            </w:tr>
            <w:tr w:rsidR="00E4617B" w:rsidRPr="00C568E0" w14:paraId="0C8C5031" w14:textId="77777777" w:rsidTr="00AB4E49">
              <w:trPr>
                <w:trHeight w:val="485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40A2CF56" w14:textId="77777777" w:rsidR="00E4617B" w:rsidRPr="00C568E0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Responsibilities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0F8DF4C" w14:textId="77777777" w:rsidR="00E4617B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Roles such as:</w:t>
                  </w:r>
                </w:p>
                <w:p w14:paraId="11232698" w14:textId="1258ACBA" w:rsidR="00E4617B" w:rsidRPr="00E91F29" w:rsidRDefault="00E4617B" w:rsidP="00CF242E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Code Enhancement and Maintenance</w:t>
                  </w:r>
                </w:p>
              </w:tc>
            </w:tr>
            <w:tr w:rsidR="00E4617B" w:rsidRPr="00C568E0" w14:paraId="3A3B0B6E" w14:textId="77777777" w:rsidTr="00AB4E49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7DED1966" w14:textId="77777777" w:rsidR="00E4617B" w:rsidRPr="00C568E0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Technology Used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F467B4" w14:textId="1D748181" w:rsidR="00E4617B" w:rsidRPr="000C5755" w:rsidRDefault="00A86A25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  <w:t>JAVA,</w:t>
                  </w:r>
                  <w:r w:rsidR="00E4617B" w:rsidRPr="000C5755">
                    <w:rPr>
                      <w:rFonts w:eastAsia="Times New Roman" w:cs="Calibri"/>
                      <w:color w:val="000000"/>
                    </w:rPr>
                    <w:t xml:space="preserve"> </w:t>
                  </w:r>
                  <w:r w:rsidR="00E4617B" w:rsidRPr="00C568E0">
                    <w:rPr>
                      <w:rFonts w:eastAsia="Times New Roman" w:cs="Calibri"/>
                      <w:color w:val="000000"/>
                    </w:rPr>
                    <w:t>PL/SQL</w:t>
                  </w:r>
                  <w:r w:rsidR="00E4617B">
                    <w:rPr>
                      <w:rFonts w:eastAsia="Times New Roman" w:cs="Calibri"/>
                      <w:color w:val="000000"/>
                    </w:rPr>
                    <w:t>, Web Services, JavaScript, Oracle SQL</w:t>
                  </w:r>
                </w:p>
              </w:tc>
            </w:tr>
          </w:tbl>
          <w:p w14:paraId="14782148" w14:textId="77777777" w:rsidR="00E4617B" w:rsidRDefault="00E4617B" w:rsidP="00E4617B">
            <w:pPr>
              <w:spacing w:after="0" w:line="240" w:lineRule="auto"/>
            </w:pPr>
          </w:p>
          <w:tbl>
            <w:tblPr>
              <w:tblW w:w="8899" w:type="dxa"/>
              <w:tblLayout w:type="fixed"/>
              <w:tblLook w:val="04A0" w:firstRow="1" w:lastRow="0" w:firstColumn="1" w:lastColumn="0" w:noHBand="0" w:noVBand="1"/>
            </w:tblPr>
            <w:tblGrid>
              <w:gridCol w:w="1863"/>
              <w:gridCol w:w="7036"/>
            </w:tblGrid>
            <w:tr w:rsidR="00E4617B" w:rsidRPr="00C568E0" w14:paraId="502CB30F" w14:textId="77777777" w:rsidTr="00AB4E49">
              <w:trPr>
                <w:trHeight w:val="315"/>
              </w:trPr>
              <w:tc>
                <w:tcPr>
                  <w:tcW w:w="1030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C5D9F1"/>
                  <w:noWrap/>
                  <w:vAlign w:val="bottom"/>
                  <w:hideMark/>
                </w:tcPr>
                <w:p w14:paraId="5FA175AF" w14:textId="77777777" w:rsidR="00E4617B" w:rsidRPr="00C50A93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>Virtusa India Pvt. Ltd: Vodafone UK One Portal</w:t>
                  </w:r>
                </w:p>
              </w:tc>
            </w:tr>
            <w:tr w:rsidR="00E4617B" w:rsidRPr="00C568E0" w14:paraId="2DFC8362" w14:textId="77777777" w:rsidTr="00AB4E49">
              <w:trPr>
                <w:trHeight w:val="315"/>
              </w:trPr>
              <w:tc>
                <w:tcPr>
                  <w:tcW w:w="1030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C5D9F1"/>
                  <w:noWrap/>
                  <w:vAlign w:val="bottom"/>
                  <w:hideMark/>
                </w:tcPr>
                <w:p w14:paraId="5DDE2349" w14:textId="77777777" w:rsidR="00E4617B" w:rsidRPr="009137A1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eastAsia="Times New Roman" w:cs="Calibri"/>
                      <w:bCs/>
                      <w:color w:val="000000"/>
                    </w:rPr>
                  </w:pPr>
                  <w:r w:rsidRPr="0029327F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 xml:space="preserve">Software Solution for bringing in various software solutions into one portal for ease of use for the user in </w:t>
                  </w:r>
                  <w:r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>O</w:t>
                  </w:r>
                  <w:r w:rsidRPr="0029327F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>ne</w:t>
                  </w:r>
                  <w:r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 xml:space="preserve"> P</w:t>
                  </w:r>
                  <w:r w:rsidRPr="0029327F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>ortal.</w:t>
                  </w:r>
                </w:p>
              </w:tc>
            </w:tr>
            <w:tr w:rsidR="00E4617B" w:rsidRPr="00C568E0" w14:paraId="490C17DF" w14:textId="77777777" w:rsidTr="00AB4E49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4B49149A" w14:textId="77777777" w:rsidR="00E4617B" w:rsidRPr="00C568E0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Duration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A83528" w14:textId="3CADDFD6" w:rsidR="00E4617B" w:rsidRPr="00C568E0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 w:rsidRPr="0029327F">
                    <w:rPr>
                      <w:rFonts w:eastAsia="Times New Roman" w:cs="Calibri"/>
                      <w:color w:val="000000"/>
                    </w:rPr>
                    <w:t xml:space="preserve">May 2014 –  </w:t>
                  </w:r>
                  <w:r>
                    <w:rPr>
                      <w:rFonts w:eastAsia="Times New Roman" w:cs="Calibri"/>
                      <w:color w:val="000000"/>
                    </w:rPr>
                    <w:t>May 2016</w:t>
                  </w:r>
                </w:p>
              </w:tc>
            </w:tr>
            <w:tr w:rsidR="00E4617B" w:rsidRPr="00C568E0" w14:paraId="5292AE79" w14:textId="77777777" w:rsidTr="00AB4E49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6FFCA5C4" w14:textId="77777777" w:rsidR="00E4617B" w:rsidRPr="00C568E0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Team Size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055A6" w14:textId="77777777" w:rsidR="00E4617B" w:rsidRPr="00C568E0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  <w:t>60</w:t>
                  </w:r>
                </w:p>
              </w:tc>
            </w:tr>
            <w:tr w:rsidR="00E4617B" w:rsidRPr="00C568E0" w14:paraId="6AA6FFA2" w14:textId="77777777" w:rsidTr="00AB4E49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603C4ABF" w14:textId="77777777" w:rsidR="00E4617B" w:rsidRPr="00C568E0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Role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0C65B8" w14:textId="77777777" w:rsidR="00E4617B" w:rsidRPr="00C568E0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  <w:t>Senior Software Engineer/Lead</w:t>
                  </w:r>
                </w:p>
              </w:tc>
            </w:tr>
            <w:tr w:rsidR="00E4617B" w:rsidRPr="00C568E0" w14:paraId="72B2E024" w14:textId="77777777" w:rsidTr="00AB4E49">
              <w:trPr>
                <w:trHeight w:val="485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23A9E81C" w14:textId="77777777" w:rsidR="00E4617B" w:rsidRPr="00C568E0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Responsibilities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83A301F" w14:textId="77777777" w:rsidR="00E4617B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Roles such as:</w:t>
                  </w:r>
                </w:p>
                <w:p w14:paraId="7B54E6B5" w14:textId="77777777" w:rsidR="00E4617B" w:rsidRDefault="00E4617B" w:rsidP="00CF242E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Component Designer. Reusable Code Items Designer.</w:t>
                  </w:r>
                </w:p>
                <w:p w14:paraId="0323989B" w14:textId="77777777" w:rsidR="00E4617B" w:rsidRDefault="00E4617B" w:rsidP="00CF242E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29327F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Team Lead/Developer for new features in One Portal</w:t>
                  </w:r>
                </w:p>
                <w:p w14:paraId="07A226B0" w14:textId="77777777" w:rsidR="00E4617B" w:rsidRPr="00E91F29" w:rsidRDefault="00E4617B" w:rsidP="00CF242E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B022D7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Performance Tuning for One Portal Application</w:t>
                  </w:r>
                </w:p>
              </w:tc>
            </w:tr>
            <w:tr w:rsidR="00E4617B" w:rsidRPr="00C568E0" w14:paraId="0EBFFA37" w14:textId="77777777" w:rsidTr="00AB4E49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534DAA5F" w14:textId="77777777" w:rsidR="00E4617B" w:rsidRPr="00C568E0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Technology Used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8DDF64" w14:textId="7D4D14BB" w:rsidR="00E4617B" w:rsidRPr="000C5755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0"/>
                      <w:szCs w:val="20"/>
                    </w:rPr>
                  </w:pPr>
                  <w:r w:rsidRPr="00C568E0">
                    <w:rPr>
                      <w:rFonts w:eastAsia="Times New Roman" w:cs="Calibri"/>
                      <w:color w:val="000000"/>
                    </w:rPr>
                    <w:t>JAVA,</w:t>
                  </w:r>
                  <w:r w:rsidRPr="000C5755">
                    <w:rPr>
                      <w:rFonts w:eastAsia="Times New Roman" w:cs="Calibri"/>
                      <w:color w:val="000000"/>
                    </w:rPr>
                    <w:t xml:space="preserve"> Oracle ADF</w:t>
                  </w:r>
                  <w:r w:rsidRPr="00C568E0">
                    <w:rPr>
                      <w:rFonts w:eastAsia="Times New Roman" w:cs="Calibri"/>
                      <w:color w:val="000000"/>
                    </w:rPr>
                    <w:t>, PL/SQL</w:t>
                  </w:r>
                  <w:r>
                    <w:rPr>
                      <w:rFonts w:eastAsia="Times New Roman" w:cs="Calibri"/>
                      <w:color w:val="000000"/>
                    </w:rPr>
                    <w:t>, Web Services, JavaScript, Data structures, Algorithms</w:t>
                  </w:r>
                </w:p>
              </w:tc>
            </w:tr>
          </w:tbl>
          <w:p w14:paraId="0518A1EE" w14:textId="77777777" w:rsidR="0029327F" w:rsidRDefault="0029327F" w:rsidP="0029327F">
            <w:pPr>
              <w:spacing w:after="0" w:line="240" w:lineRule="auto"/>
            </w:pPr>
          </w:p>
          <w:p w14:paraId="6B5150EA" w14:textId="5E116B53" w:rsidR="00E4617B" w:rsidRDefault="00E4617B" w:rsidP="0029327F">
            <w:pPr>
              <w:spacing w:after="0" w:line="240" w:lineRule="auto"/>
            </w:pPr>
          </w:p>
          <w:p w14:paraId="29A946E4" w14:textId="77777777" w:rsidR="00E4617B" w:rsidRDefault="00E4617B" w:rsidP="0029327F">
            <w:pPr>
              <w:spacing w:after="0" w:line="240" w:lineRule="auto"/>
            </w:pPr>
          </w:p>
          <w:p w14:paraId="1B034725" w14:textId="77777777" w:rsidR="00E4617B" w:rsidRDefault="00E4617B" w:rsidP="0029327F">
            <w:pPr>
              <w:spacing w:after="0" w:line="240" w:lineRule="auto"/>
            </w:pPr>
          </w:p>
          <w:tbl>
            <w:tblPr>
              <w:tblW w:w="8899" w:type="dxa"/>
              <w:tblLayout w:type="fixed"/>
              <w:tblLook w:val="04A0" w:firstRow="1" w:lastRow="0" w:firstColumn="1" w:lastColumn="0" w:noHBand="0" w:noVBand="1"/>
            </w:tblPr>
            <w:tblGrid>
              <w:gridCol w:w="1863"/>
              <w:gridCol w:w="7036"/>
            </w:tblGrid>
            <w:tr w:rsidR="0029327F" w:rsidRPr="00C568E0" w14:paraId="0518A1F0" w14:textId="77777777" w:rsidTr="00482444">
              <w:trPr>
                <w:trHeight w:val="315"/>
              </w:trPr>
              <w:tc>
                <w:tcPr>
                  <w:tcW w:w="1030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C5D9F1"/>
                  <w:noWrap/>
                  <w:vAlign w:val="bottom"/>
                  <w:hideMark/>
                </w:tcPr>
                <w:p w14:paraId="0518A1EF" w14:textId="77777777" w:rsidR="0029327F" w:rsidRPr="00C50A93" w:rsidRDefault="0029327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lastRenderedPageBreak/>
                    <w:t>Oracle India: Fusion Human Capital Management: Talent Management(ERP system)</w:t>
                  </w:r>
                </w:p>
              </w:tc>
            </w:tr>
            <w:tr w:rsidR="0029327F" w:rsidRPr="00C568E0" w14:paraId="0518A1F2" w14:textId="77777777" w:rsidTr="00482444">
              <w:trPr>
                <w:trHeight w:val="315"/>
              </w:trPr>
              <w:tc>
                <w:tcPr>
                  <w:tcW w:w="1030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C5D9F1"/>
                  <w:noWrap/>
                  <w:vAlign w:val="bottom"/>
                  <w:hideMark/>
                </w:tcPr>
                <w:p w14:paraId="0518A1F1" w14:textId="77777777" w:rsidR="0029327F" w:rsidRPr="009137A1" w:rsidRDefault="0029327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eastAsia="Times New Roman" w:cs="Calibri"/>
                      <w:bCs/>
                      <w:color w:val="000000"/>
                    </w:rPr>
                  </w:pPr>
                  <w:r w:rsidRPr="009A6A1B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>Software Solution for Human Capital Management (HR). Talent management system focuses on the Appraisal and Year round feedback process for the employees of the organization.</w:t>
                  </w:r>
                </w:p>
              </w:tc>
            </w:tr>
            <w:tr w:rsidR="0029327F" w:rsidRPr="00C568E0" w14:paraId="0518A1F5" w14:textId="77777777" w:rsidTr="00482444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1F3" w14:textId="77777777" w:rsidR="0029327F" w:rsidRPr="00C568E0" w:rsidRDefault="0029327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Duration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1F4" w14:textId="77777777" w:rsidR="0029327F" w:rsidRPr="00C568E0" w:rsidRDefault="0029327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  <w:t xml:space="preserve"> </w:t>
                  </w:r>
                  <w:r w:rsidR="002168B1" w:rsidRPr="002168B1">
                    <w:rPr>
                      <w:rFonts w:eastAsia="Times New Roman" w:cs="Calibri"/>
                      <w:color w:val="000000"/>
                    </w:rPr>
                    <w:t>November 2012 – May 2014</w:t>
                  </w:r>
                </w:p>
              </w:tc>
            </w:tr>
            <w:tr w:rsidR="0029327F" w:rsidRPr="00C568E0" w14:paraId="0518A1F8" w14:textId="77777777" w:rsidTr="00482444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1F6" w14:textId="77777777" w:rsidR="0029327F" w:rsidRPr="00C568E0" w:rsidRDefault="0029327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Team Size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1F7" w14:textId="77777777" w:rsidR="0029327F" w:rsidRPr="00C568E0" w:rsidRDefault="0029327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  <w:t>150+</w:t>
                  </w:r>
                  <w:r w:rsidR="00FD4AF7">
                    <w:rPr>
                      <w:rFonts w:eastAsia="Times New Roman" w:cs="Calibri"/>
                      <w:color w:val="000000"/>
                    </w:rPr>
                    <w:t xml:space="preserve"> </w:t>
                  </w:r>
                  <w:r>
                    <w:rPr>
                      <w:rFonts w:eastAsia="Times New Roman" w:cs="Calibri"/>
                      <w:color w:val="000000"/>
                    </w:rPr>
                    <w:t>(Over various countries)</w:t>
                  </w:r>
                </w:p>
              </w:tc>
            </w:tr>
            <w:tr w:rsidR="0029327F" w:rsidRPr="00C568E0" w14:paraId="0518A1FB" w14:textId="77777777" w:rsidTr="00482444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1F9" w14:textId="77777777" w:rsidR="0029327F" w:rsidRPr="00C568E0" w:rsidRDefault="0029327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Role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1FA" w14:textId="77777777" w:rsidR="0029327F" w:rsidRPr="00C568E0" w:rsidRDefault="0029327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  <w:t>Software Engineer</w:t>
                  </w:r>
                </w:p>
              </w:tc>
            </w:tr>
            <w:tr w:rsidR="0029327F" w:rsidRPr="00C568E0" w14:paraId="0518A200" w14:textId="77777777" w:rsidTr="00482444">
              <w:trPr>
                <w:trHeight w:val="485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1FC" w14:textId="77777777" w:rsidR="0029327F" w:rsidRPr="00C568E0" w:rsidRDefault="0029327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Responsibilities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518A1FD" w14:textId="77777777" w:rsidR="0029327F" w:rsidRDefault="0029327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Roles such as:</w:t>
                  </w:r>
                </w:p>
                <w:p w14:paraId="0518A1FE" w14:textId="77777777" w:rsidR="00B022D7" w:rsidRDefault="00B022D7" w:rsidP="00CF242E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Developer for new features in Fusion HCM product such as Language Checker</w:t>
                  </w:r>
                </w:p>
                <w:p w14:paraId="0518A1FF" w14:textId="77777777" w:rsidR="0029327F" w:rsidRPr="00E91F29" w:rsidRDefault="0029327F" w:rsidP="00CF242E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Performance Tuning for Fusion HCM product.</w:t>
                  </w:r>
                </w:p>
              </w:tc>
            </w:tr>
            <w:tr w:rsidR="0029327F" w:rsidRPr="00C568E0" w14:paraId="0518A203" w14:textId="77777777" w:rsidTr="00482444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01" w14:textId="77777777" w:rsidR="0029327F" w:rsidRPr="00C568E0" w:rsidRDefault="0029327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Technology Used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202" w14:textId="08971A3D" w:rsidR="0029327F" w:rsidRPr="000C5755" w:rsidRDefault="00A64C71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  <w:t>JAVA,</w:t>
                  </w:r>
                  <w:r w:rsidR="0029327F" w:rsidRPr="000C5755">
                    <w:rPr>
                      <w:rFonts w:eastAsia="Times New Roman" w:cs="Calibri"/>
                      <w:color w:val="000000"/>
                    </w:rPr>
                    <w:t xml:space="preserve"> Oracle ADF</w:t>
                  </w:r>
                  <w:r w:rsidR="0029327F" w:rsidRPr="00C568E0">
                    <w:rPr>
                      <w:rFonts w:eastAsia="Times New Roman" w:cs="Calibri"/>
                      <w:color w:val="000000"/>
                    </w:rPr>
                    <w:t>, PL/SQL</w:t>
                  </w:r>
                </w:p>
              </w:tc>
            </w:tr>
          </w:tbl>
          <w:p w14:paraId="0518A206" w14:textId="77777777" w:rsidR="00332BEA" w:rsidRDefault="00332BEA" w:rsidP="00B8108F">
            <w:pPr>
              <w:spacing w:after="0" w:line="240" w:lineRule="auto"/>
            </w:pPr>
          </w:p>
          <w:tbl>
            <w:tblPr>
              <w:tblW w:w="8899" w:type="dxa"/>
              <w:tblLayout w:type="fixed"/>
              <w:tblLook w:val="04A0" w:firstRow="1" w:lastRow="0" w:firstColumn="1" w:lastColumn="0" w:noHBand="0" w:noVBand="1"/>
            </w:tblPr>
            <w:tblGrid>
              <w:gridCol w:w="1863"/>
              <w:gridCol w:w="7036"/>
            </w:tblGrid>
            <w:tr w:rsidR="00B8108F" w:rsidRPr="00C568E0" w14:paraId="0518A208" w14:textId="77777777" w:rsidTr="00C953AB">
              <w:trPr>
                <w:trHeight w:val="315"/>
              </w:trPr>
              <w:tc>
                <w:tcPr>
                  <w:tcW w:w="889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C5D9F1"/>
                  <w:noWrap/>
                  <w:vAlign w:val="bottom"/>
                  <w:hideMark/>
                </w:tcPr>
                <w:p w14:paraId="0518A207" w14:textId="7C545227" w:rsidR="00B8108F" w:rsidRPr="00C50A93" w:rsidRDefault="000C5755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 xml:space="preserve">Nucleus Software: </w:t>
                  </w:r>
                  <w:r w:rsidR="009E1176"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>Finn One</w:t>
                  </w:r>
                  <w:r w:rsidR="00B8108F"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 xml:space="preserve"> Collections</w:t>
                  </w:r>
                  <w:r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>, SSO, CAS</w:t>
                  </w:r>
                  <w:r w:rsidR="00B8108F"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 xml:space="preserve"> </w:t>
                  </w:r>
                  <w:r w:rsidR="007458B6"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>-</w:t>
                  </w:r>
                  <w:r w:rsidR="00B8108F"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 xml:space="preserve"> Bajaj Financial Services</w:t>
                  </w:r>
                </w:p>
              </w:tc>
            </w:tr>
            <w:tr w:rsidR="0032189E" w:rsidRPr="00C568E0" w14:paraId="0518A20A" w14:textId="77777777" w:rsidTr="00C953AB">
              <w:trPr>
                <w:trHeight w:val="315"/>
              </w:trPr>
              <w:tc>
                <w:tcPr>
                  <w:tcW w:w="889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C5D9F1"/>
                  <w:noWrap/>
                  <w:vAlign w:val="bottom"/>
                  <w:hideMark/>
                </w:tcPr>
                <w:p w14:paraId="0518A209" w14:textId="77777777" w:rsidR="00BD036B" w:rsidRPr="003A0204" w:rsidRDefault="00BD036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eastAsia="Times New Roman" w:cs="Calibri"/>
                      <w:bCs/>
                      <w:color w:val="000000"/>
                    </w:rPr>
                  </w:pPr>
                  <w:r w:rsidRPr="009A6A1B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 xml:space="preserve">Software solution for Loan Management Systems. </w:t>
                  </w:r>
                </w:p>
              </w:tc>
            </w:tr>
            <w:tr w:rsidR="00B8108F" w:rsidRPr="00C568E0" w14:paraId="0518A20D" w14:textId="77777777" w:rsidTr="00C953AB">
              <w:trPr>
                <w:trHeight w:val="300"/>
              </w:trPr>
              <w:tc>
                <w:tcPr>
                  <w:tcW w:w="18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0B" w14:textId="77777777" w:rsidR="00B8108F" w:rsidRPr="00C568E0" w:rsidRDefault="00B8108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Duration</w:t>
                  </w:r>
                </w:p>
              </w:tc>
              <w:tc>
                <w:tcPr>
                  <w:tcW w:w="7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20C" w14:textId="77777777" w:rsidR="00B8108F" w:rsidRPr="00C568E0" w:rsidRDefault="00B8108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  <w:t xml:space="preserve">May 2012 </w:t>
                  </w:r>
                  <w:r w:rsidR="007E19E8">
                    <w:rPr>
                      <w:rFonts w:eastAsia="Times New Roman" w:cs="Calibri"/>
                      <w:color w:val="000000"/>
                    </w:rPr>
                    <w:t>–</w:t>
                  </w:r>
                  <w:r w:rsidRPr="00C568E0">
                    <w:rPr>
                      <w:rFonts w:eastAsia="Times New Roman" w:cs="Calibri"/>
                      <w:color w:val="000000"/>
                    </w:rPr>
                    <w:t xml:space="preserve"> </w:t>
                  </w:r>
                  <w:r w:rsidR="000C5755">
                    <w:rPr>
                      <w:rFonts w:eastAsia="Times New Roman" w:cs="Calibri"/>
                      <w:color w:val="000000"/>
                    </w:rPr>
                    <w:t xml:space="preserve"> November</w:t>
                  </w:r>
                  <w:r w:rsidR="007E19E8">
                    <w:rPr>
                      <w:rFonts w:eastAsia="Times New Roman" w:cs="Calibri"/>
                      <w:color w:val="000000"/>
                    </w:rPr>
                    <w:t xml:space="preserve"> 2012</w:t>
                  </w:r>
                </w:p>
              </w:tc>
            </w:tr>
            <w:tr w:rsidR="00B8108F" w:rsidRPr="00C568E0" w14:paraId="0518A210" w14:textId="77777777" w:rsidTr="00C953AB">
              <w:trPr>
                <w:trHeight w:val="300"/>
              </w:trPr>
              <w:tc>
                <w:tcPr>
                  <w:tcW w:w="18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0E" w14:textId="77777777" w:rsidR="00B8108F" w:rsidRPr="00C568E0" w:rsidRDefault="00B8108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Team Size</w:t>
                  </w:r>
                </w:p>
              </w:tc>
              <w:tc>
                <w:tcPr>
                  <w:tcW w:w="7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20F" w14:textId="77777777" w:rsidR="00B8108F" w:rsidRPr="00C568E0" w:rsidRDefault="000C5755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  <w:t>6</w:t>
                  </w:r>
                </w:p>
              </w:tc>
            </w:tr>
            <w:tr w:rsidR="00B8108F" w:rsidRPr="00C568E0" w14:paraId="0518A213" w14:textId="77777777" w:rsidTr="00C953AB">
              <w:trPr>
                <w:trHeight w:val="300"/>
              </w:trPr>
              <w:tc>
                <w:tcPr>
                  <w:tcW w:w="18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11" w14:textId="77777777" w:rsidR="00B8108F" w:rsidRPr="00C568E0" w:rsidRDefault="00B8108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Role</w:t>
                  </w:r>
                </w:p>
              </w:tc>
              <w:tc>
                <w:tcPr>
                  <w:tcW w:w="7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212" w14:textId="77777777" w:rsidR="00B8108F" w:rsidRPr="00C568E0" w:rsidRDefault="003373A5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  <w:t>Software Engineer</w:t>
                  </w:r>
                </w:p>
              </w:tc>
            </w:tr>
            <w:tr w:rsidR="00B8108F" w:rsidRPr="00C568E0" w14:paraId="0518A218" w14:textId="77777777" w:rsidTr="00C953AB">
              <w:trPr>
                <w:trHeight w:val="998"/>
              </w:trPr>
              <w:tc>
                <w:tcPr>
                  <w:tcW w:w="18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14" w14:textId="77777777" w:rsidR="00B8108F" w:rsidRPr="00C568E0" w:rsidRDefault="00B8108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Responsibilities</w:t>
                  </w:r>
                </w:p>
              </w:tc>
              <w:tc>
                <w:tcPr>
                  <w:tcW w:w="7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518A215" w14:textId="77777777" w:rsidR="005F6D96" w:rsidRDefault="00B8108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C568E0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 xml:space="preserve">Preparation of Design </w:t>
                  </w:r>
                  <w:r w:rsidR="005F6D96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Documents</w:t>
                  </w:r>
                  <w:r w:rsidR="005F6D96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br/>
                  </w:r>
                  <w:r w:rsidR="00E91F29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Development</w:t>
                  </w:r>
                  <w:r w:rsidR="005F6D96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="00E91F29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 xml:space="preserve">of features </w:t>
                  </w:r>
                  <w:r w:rsidR="005F6D96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such as:</w:t>
                  </w:r>
                </w:p>
                <w:p w14:paraId="0518A216" w14:textId="77777777" w:rsidR="005F6D96" w:rsidRDefault="00B8108F" w:rsidP="00CF242E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5F6D96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Receipt Reconciliation</w:t>
                  </w:r>
                </w:p>
                <w:p w14:paraId="0518A217" w14:textId="77777777" w:rsidR="00B8108F" w:rsidRPr="00E91F29" w:rsidRDefault="000C5755" w:rsidP="00CF242E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7E19E8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 xml:space="preserve">LDAP Integration for </w:t>
                  </w:r>
                  <w:r w:rsidR="009E1176" w:rsidRPr="007E19E8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Finn One</w:t>
                  </w:r>
                  <w:r w:rsidRPr="007E19E8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 xml:space="preserve"> SSO</w:t>
                  </w:r>
                </w:p>
              </w:tc>
            </w:tr>
            <w:tr w:rsidR="00B8108F" w:rsidRPr="00C568E0" w14:paraId="0518A21B" w14:textId="77777777" w:rsidTr="00C953AB">
              <w:trPr>
                <w:trHeight w:val="300"/>
              </w:trPr>
              <w:tc>
                <w:tcPr>
                  <w:tcW w:w="18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19" w14:textId="77777777" w:rsidR="00B8108F" w:rsidRPr="00C568E0" w:rsidRDefault="00B8108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Technology Used</w:t>
                  </w:r>
                </w:p>
              </w:tc>
              <w:tc>
                <w:tcPr>
                  <w:tcW w:w="7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21A" w14:textId="0D847912" w:rsidR="00B8108F" w:rsidRPr="00C568E0" w:rsidRDefault="00B8108F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color w:val="000000"/>
                    </w:rPr>
                    <w:t>JAVA, Servlets &amp; JSP</w:t>
                  </w:r>
                  <w:r w:rsidR="00496DAB">
                    <w:rPr>
                      <w:rFonts w:eastAsia="Times New Roman" w:cs="Calibri"/>
                      <w:color w:val="000000"/>
                    </w:rPr>
                    <w:t>(J2EE)</w:t>
                  </w:r>
                  <w:r w:rsidRPr="00C568E0">
                    <w:rPr>
                      <w:rFonts w:eastAsia="Times New Roman" w:cs="Calibri"/>
                      <w:color w:val="000000"/>
                    </w:rPr>
                    <w:t xml:space="preserve">, PL/SQL, </w:t>
                  </w:r>
                  <w:r w:rsidR="00E85CD2" w:rsidRPr="00C568E0">
                    <w:rPr>
                      <w:rFonts w:eastAsia="Times New Roman" w:cs="Calibri"/>
                      <w:color w:val="000000"/>
                    </w:rPr>
                    <w:t>JavaScript</w:t>
                  </w:r>
                  <w:r w:rsidR="00702596">
                    <w:rPr>
                      <w:rFonts w:eastAsia="Times New Roman" w:cs="Calibri"/>
                      <w:color w:val="000000"/>
                    </w:rPr>
                    <w:t>, Struts</w:t>
                  </w:r>
                  <w:r w:rsidR="00C50A93">
                    <w:rPr>
                      <w:rFonts w:eastAsia="Times New Roman" w:cs="Calibri"/>
                      <w:color w:val="000000"/>
                    </w:rPr>
                    <w:t>, Data structures, Algorithms</w:t>
                  </w:r>
                </w:p>
              </w:tc>
            </w:tr>
          </w:tbl>
          <w:p w14:paraId="0518A21C" w14:textId="77777777" w:rsidR="0032031C" w:rsidRDefault="0032031C" w:rsidP="00702026">
            <w:pPr>
              <w:spacing w:after="0" w:line="240" w:lineRule="auto"/>
            </w:pPr>
          </w:p>
          <w:tbl>
            <w:tblPr>
              <w:tblW w:w="8899" w:type="dxa"/>
              <w:tblLayout w:type="fixed"/>
              <w:tblLook w:val="04A0" w:firstRow="1" w:lastRow="0" w:firstColumn="1" w:lastColumn="0" w:noHBand="0" w:noVBand="1"/>
            </w:tblPr>
            <w:tblGrid>
              <w:gridCol w:w="1823"/>
              <w:gridCol w:w="7076"/>
            </w:tblGrid>
            <w:tr w:rsidR="00C568E0" w:rsidRPr="00C568E0" w14:paraId="0518A21E" w14:textId="77777777" w:rsidTr="009A6A1B">
              <w:trPr>
                <w:trHeight w:val="315"/>
              </w:trPr>
              <w:tc>
                <w:tcPr>
                  <w:tcW w:w="889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C5D9F1"/>
                  <w:noWrap/>
                  <w:vAlign w:val="bottom"/>
                  <w:hideMark/>
                </w:tcPr>
                <w:p w14:paraId="0518A21D" w14:textId="77777777" w:rsidR="00C568E0" w:rsidRPr="00C50A93" w:rsidRDefault="000C5755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 xml:space="preserve">Nucleus Software: </w:t>
                  </w:r>
                  <w:r w:rsidR="00C568E0"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>Finn Connect Interface - Life Finance, Switzerland</w:t>
                  </w:r>
                </w:p>
              </w:tc>
            </w:tr>
            <w:tr w:rsidR="003A0204" w:rsidRPr="003A0204" w14:paraId="0518A220" w14:textId="77777777" w:rsidTr="009A6A1B">
              <w:trPr>
                <w:trHeight w:val="315"/>
              </w:trPr>
              <w:tc>
                <w:tcPr>
                  <w:tcW w:w="889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C5D9F1"/>
                  <w:noWrap/>
                  <w:vAlign w:val="bottom"/>
                  <w:hideMark/>
                </w:tcPr>
                <w:p w14:paraId="0518A21F" w14:textId="0651F1F9" w:rsidR="003A0204" w:rsidRPr="00062976" w:rsidRDefault="003A0204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eastAsia="Times New Roman" w:cs="Calibri"/>
                      <w:bCs/>
                      <w:color w:val="000000"/>
                      <w:sz w:val="18"/>
                    </w:rPr>
                  </w:pPr>
                  <w:r w:rsidRPr="009A6A1B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 xml:space="preserve">Backend management Software solution </w:t>
                  </w:r>
                  <w:r w:rsidR="00B53711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>for Loan Management for a start</w:t>
                  </w:r>
                  <w:r w:rsidRPr="009A6A1B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>up back with online</w:t>
                  </w:r>
                  <w:r w:rsidR="00B53711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 xml:space="preserve"> support for Public Interaction</w:t>
                  </w:r>
                  <w:r w:rsidRPr="009A6A1B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>.</w:t>
                  </w:r>
                </w:p>
              </w:tc>
            </w:tr>
            <w:tr w:rsidR="00C568E0" w:rsidRPr="00C568E0" w14:paraId="0518A223" w14:textId="77777777" w:rsidTr="009A6A1B">
              <w:trPr>
                <w:trHeight w:val="300"/>
              </w:trPr>
              <w:tc>
                <w:tcPr>
                  <w:tcW w:w="18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21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Duration</w:t>
                  </w:r>
                </w:p>
              </w:tc>
              <w:tc>
                <w:tcPr>
                  <w:tcW w:w="7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222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color w:val="000000"/>
                    </w:rPr>
                    <w:t>October 2011</w:t>
                  </w:r>
                  <w:r w:rsidR="000C5755">
                    <w:rPr>
                      <w:rFonts w:eastAsia="Times New Roman" w:cs="Calibri"/>
                      <w:color w:val="000000"/>
                    </w:rPr>
                    <w:t xml:space="preserve"> </w:t>
                  </w:r>
                  <w:r w:rsidRPr="00C568E0">
                    <w:rPr>
                      <w:rFonts w:eastAsia="Times New Roman" w:cs="Calibri"/>
                      <w:color w:val="000000"/>
                    </w:rPr>
                    <w:t xml:space="preserve">- </w:t>
                  </w:r>
                  <w:r w:rsidR="000C5755" w:rsidRPr="00C568E0">
                    <w:rPr>
                      <w:rFonts w:eastAsia="Times New Roman" w:cs="Calibri"/>
                      <w:color w:val="000000"/>
                    </w:rPr>
                    <w:t>March</w:t>
                  </w:r>
                  <w:r w:rsidRPr="00C568E0">
                    <w:rPr>
                      <w:rFonts w:eastAsia="Times New Roman" w:cs="Calibri"/>
                      <w:color w:val="000000"/>
                    </w:rPr>
                    <w:t xml:space="preserve"> 2012</w:t>
                  </w:r>
                </w:p>
              </w:tc>
            </w:tr>
            <w:tr w:rsidR="00C568E0" w:rsidRPr="00C568E0" w14:paraId="0518A226" w14:textId="77777777" w:rsidTr="009A6A1B">
              <w:trPr>
                <w:trHeight w:val="300"/>
              </w:trPr>
              <w:tc>
                <w:tcPr>
                  <w:tcW w:w="18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24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Team Size</w:t>
                  </w:r>
                </w:p>
              </w:tc>
              <w:tc>
                <w:tcPr>
                  <w:tcW w:w="7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225" w14:textId="4CC99041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color w:val="000000"/>
                    </w:rPr>
                    <w:t>3</w:t>
                  </w:r>
                  <w:r w:rsidR="00004FEE">
                    <w:rPr>
                      <w:rFonts w:eastAsia="Times New Roman" w:cs="Calibri"/>
                      <w:color w:val="000000"/>
                    </w:rPr>
                    <w:t xml:space="preserve"> </w:t>
                  </w:r>
                  <w:r w:rsidR="00117EEF">
                    <w:rPr>
                      <w:rFonts w:eastAsia="Times New Roman" w:cs="Calibri"/>
                      <w:color w:val="000000"/>
                    </w:rPr>
                    <w:t>(Interface) + 20</w:t>
                  </w:r>
                  <w:r w:rsidRPr="00C568E0">
                    <w:rPr>
                      <w:rFonts w:eastAsia="Times New Roman" w:cs="Calibri"/>
                      <w:color w:val="000000"/>
                    </w:rPr>
                    <w:t xml:space="preserve"> (</w:t>
                  </w:r>
                  <w:r w:rsidR="009E1176" w:rsidRPr="00C568E0">
                    <w:rPr>
                      <w:rFonts w:eastAsia="Times New Roman" w:cs="Calibri"/>
                      <w:color w:val="000000"/>
                    </w:rPr>
                    <w:t>Finn One</w:t>
                  </w:r>
                  <w:r w:rsidRPr="00C568E0">
                    <w:rPr>
                      <w:rFonts w:eastAsia="Times New Roman" w:cs="Calibri"/>
                      <w:color w:val="000000"/>
                    </w:rPr>
                    <w:t xml:space="preserve"> Suite Module)</w:t>
                  </w:r>
                </w:p>
              </w:tc>
            </w:tr>
            <w:tr w:rsidR="00C568E0" w:rsidRPr="00C568E0" w14:paraId="0518A229" w14:textId="77777777" w:rsidTr="009A6A1B">
              <w:trPr>
                <w:trHeight w:val="300"/>
              </w:trPr>
              <w:tc>
                <w:tcPr>
                  <w:tcW w:w="18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27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Role</w:t>
                  </w:r>
                </w:p>
              </w:tc>
              <w:tc>
                <w:tcPr>
                  <w:tcW w:w="7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228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color w:val="000000"/>
                    </w:rPr>
                    <w:t xml:space="preserve">Offshore </w:t>
                  </w:r>
                  <w:r w:rsidR="000C5755">
                    <w:rPr>
                      <w:rFonts w:eastAsia="Times New Roman" w:cs="Calibri"/>
                      <w:color w:val="000000"/>
                    </w:rPr>
                    <w:t>I</w:t>
                  </w:r>
                  <w:r w:rsidRPr="00C568E0">
                    <w:rPr>
                      <w:rFonts w:eastAsia="Times New Roman" w:cs="Calibri"/>
                      <w:color w:val="000000"/>
                    </w:rPr>
                    <w:t xml:space="preserve">nterface </w:t>
                  </w:r>
                  <w:r w:rsidR="000C5755">
                    <w:rPr>
                      <w:rFonts w:eastAsia="Times New Roman" w:cs="Calibri"/>
                      <w:color w:val="000000"/>
                    </w:rPr>
                    <w:t>D</w:t>
                  </w:r>
                  <w:r w:rsidRPr="00C568E0">
                    <w:rPr>
                      <w:rFonts w:eastAsia="Times New Roman" w:cs="Calibri"/>
                      <w:color w:val="000000"/>
                    </w:rPr>
                    <w:t>evelopment</w:t>
                  </w:r>
                  <w:r w:rsidR="000C5755">
                    <w:rPr>
                      <w:rFonts w:eastAsia="Times New Roman" w:cs="Calibri"/>
                      <w:color w:val="000000"/>
                    </w:rPr>
                    <w:t xml:space="preserve"> +</w:t>
                  </w:r>
                  <w:r w:rsidR="000C5755" w:rsidRPr="00C568E0">
                    <w:rPr>
                      <w:rFonts w:eastAsia="Times New Roman" w:cs="Calibri"/>
                      <w:color w:val="000000"/>
                    </w:rPr>
                    <w:t xml:space="preserve"> Onsite UAT Technical Support</w:t>
                  </w:r>
                </w:p>
              </w:tc>
            </w:tr>
            <w:tr w:rsidR="00C568E0" w:rsidRPr="00C568E0" w14:paraId="0518A22F" w14:textId="77777777" w:rsidTr="009A6A1B">
              <w:trPr>
                <w:trHeight w:val="737"/>
              </w:trPr>
              <w:tc>
                <w:tcPr>
                  <w:tcW w:w="18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2A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Responsibilities</w:t>
                  </w:r>
                </w:p>
              </w:tc>
              <w:tc>
                <w:tcPr>
                  <w:tcW w:w="7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518A22B" w14:textId="77777777" w:rsidR="005F6D96" w:rsidRDefault="005F6D9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Main Roles:</w:t>
                  </w:r>
                </w:p>
                <w:p w14:paraId="0518A22C" w14:textId="77777777" w:rsidR="005F6D96" w:rsidRPr="005F6D96" w:rsidRDefault="00C568E0" w:rsidP="00CF242E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5F6D96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Interface Development between Host S</w:t>
                  </w:r>
                  <w:r w:rsidR="005F6D96" w:rsidRPr="005F6D96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 xml:space="preserve">ystem and </w:t>
                  </w:r>
                  <w:r w:rsidR="009E1176" w:rsidRPr="005F6D96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Finn One</w:t>
                  </w:r>
                  <w:r w:rsidR="005F6D96" w:rsidRPr="005F6D96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 xml:space="preserve"> Suite Module.</w:t>
                  </w:r>
                </w:p>
                <w:p w14:paraId="0518A22D" w14:textId="77777777" w:rsidR="00C568E0" w:rsidRDefault="00C568E0" w:rsidP="00CF242E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5F6D96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Deployment and testing the Interface for the incoming XML requests</w:t>
                  </w:r>
                </w:p>
                <w:p w14:paraId="0518A22E" w14:textId="77777777" w:rsidR="000C5755" w:rsidRPr="005F6D96" w:rsidRDefault="000C5755" w:rsidP="00CF242E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Onsite Technical support for issues.</w:t>
                  </w:r>
                </w:p>
              </w:tc>
            </w:tr>
            <w:tr w:rsidR="00C568E0" w:rsidRPr="00C568E0" w14:paraId="0518A232" w14:textId="77777777" w:rsidTr="009A6A1B">
              <w:trPr>
                <w:trHeight w:val="300"/>
              </w:trPr>
              <w:tc>
                <w:tcPr>
                  <w:tcW w:w="18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30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Technology Used</w:t>
                  </w:r>
                </w:p>
              </w:tc>
              <w:tc>
                <w:tcPr>
                  <w:tcW w:w="7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231" w14:textId="28E7E613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color w:val="000000"/>
                    </w:rPr>
                    <w:t>JAVA, PL/SQL, Web Services(Java),</w:t>
                  </w:r>
                  <w:r w:rsidR="00117EEF">
                    <w:rPr>
                      <w:rFonts w:eastAsia="Times New Roman" w:cs="Calibri"/>
                      <w:color w:val="000000"/>
                    </w:rPr>
                    <w:t xml:space="preserve"> </w:t>
                  </w:r>
                  <w:r w:rsidRPr="00C568E0">
                    <w:rPr>
                      <w:rFonts w:eastAsia="Times New Roman" w:cs="Calibri"/>
                      <w:color w:val="000000"/>
                    </w:rPr>
                    <w:t>XML,</w:t>
                  </w:r>
                  <w:r w:rsidR="000A48CD">
                    <w:rPr>
                      <w:rFonts w:eastAsia="Times New Roman" w:cs="Calibri"/>
                      <w:color w:val="000000"/>
                    </w:rPr>
                    <w:t xml:space="preserve"> </w:t>
                  </w:r>
                  <w:r w:rsidRPr="00C568E0">
                    <w:rPr>
                      <w:rFonts w:eastAsia="Times New Roman" w:cs="Calibri"/>
                      <w:color w:val="000000"/>
                    </w:rPr>
                    <w:t>XSD</w:t>
                  </w:r>
                  <w:r w:rsidR="00702596">
                    <w:rPr>
                      <w:rFonts w:eastAsia="Times New Roman" w:cs="Calibri"/>
                      <w:color w:val="000000"/>
                    </w:rPr>
                    <w:t>,</w:t>
                  </w:r>
                  <w:r w:rsidR="00702596" w:rsidRPr="00702596">
                    <w:rPr>
                      <w:rFonts w:eastAsia="Times New Roman" w:cs="Calibri"/>
                      <w:color w:val="000000"/>
                    </w:rPr>
                    <w:t xml:space="preserve"> Struts</w:t>
                  </w:r>
                  <w:r w:rsidR="00C50A93">
                    <w:rPr>
                      <w:rFonts w:eastAsia="Times New Roman" w:cs="Calibri"/>
                      <w:color w:val="000000"/>
                    </w:rPr>
                    <w:t>, Data structures, Algorithms</w:t>
                  </w:r>
                </w:p>
              </w:tc>
            </w:tr>
          </w:tbl>
          <w:p w14:paraId="3F469054" w14:textId="2E537BDE" w:rsidR="00E4617B" w:rsidRPr="007E612D" w:rsidRDefault="00E4617B" w:rsidP="00702026">
            <w:pPr>
              <w:spacing w:after="0" w:line="240" w:lineRule="auto"/>
            </w:pPr>
          </w:p>
          <w:tbl>
            <w:tblPr>
              <w:tblW w:w="8899" w:type="dxa"/>
              <w:tblLayout w:type="fixed"/>
              <w:tblLook w:val="04A0" w:firstRow="1" w:lastRow="0" w:firstColumn="1" w:lastColumn="0" w:noHBand="0" w:noVBand="1"/>
            </w:tblPr>
            <w:tblGrid>
              <w:gridCol w:w="1863"/>
              <w:gridCol w:w="7036"/>
            </w:tblGrid>
            <w:tr w:rsidR="00C568E0" w:rsidRPr="00C568E0" w14:paraId="0518A235" w14:textId="77777777" w:rsidTr="00C568E0">
              <w:trPr>
                <w:trHeight w:val="315"/>
              </w:trPr>
              <w:tc>
                <w:tcPr>
                  <w:tcW w:w="1030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C5D9F1"/>
                  <w:noWrap/>
                  <w:vAlign w:val="bottom"/>
                  <w:hideMark/>
                </w:tcPr>
                <w:p w14:paraId="0518A234" w14:textId="4F6EEE4F" w:rsidR="00C568E0" w:rsidRPr="00C50A93" w:rsidRDefault="000C5755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 xml:space="preserve">Nucleus Software: </w:t>
                  </w:r>
                  <w:r w:rsidR="009E1176"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>Finn One</w:t>
                  </w:r>
                  <w:r w:rsidR="00C568E0"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 xml:space="preserve"> Collections 3.7</w:t>
                  </w:r>
                  <w:r w:rsidR="000F5A6A"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 xml:space="preserve"> </w:t>
                  </w:r>
                  <w:r w:rsidR="00C568E0"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>- CIMB, Malaysia</w:t>
                  </w:r>
                </w:p>
              </w:tc>
            </w:tr>
            <w:tr w:rsidR="003A0204" w:rsidRPr="00C568E0" w14:paraId="0518A237" w14:textId="77777777" w:rsidTr="00C568E0">
              <w:trPr>
                <w:trHeight w:val="315"/>
              </w:trPr>
              <w:tc>
                <w:tcPr>
                  <w:tcW w:w="1030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C5D9F1"/>
                  <w:noWrap/>
                  <w:vAlign w:val="bottom"/>
                  <w:hideMark/>
                </w:tcPr>
                <w:p w14:paraId="0518A236" w14:textId="77777777" w:rsidR="003A0204" w:rsidRPr="003A0204" w:rsidRDefault="003A0204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eastAsia="Times New Roman" w:cs="Calibri"/>
                      <w:bCs/>
                      <w:color w:val="000000"/>
                    </w:rPr>
                  </w:pPr>
                  <w:r w:rsidRPr="009A6A1B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 xml:space="preserve">Software solution for CIMB Bank, Malaysia for Delinquent Case Tracking through Finn One Collections. Enhancements for 5 different </w:t>
                  </w:r>
                  <w:r w:rsidR="0062364D" w:rsidRPr="009A6A1B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>lines</w:t>
                  </w:r>
                  <w:r w:rsidRPr="009A6A1B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 xml:space="preserve"> of businesses over 5 different Countries as required by the business with configurable system flows for Loan Tracking and </w:t>
                  </w:r>
                  <w:r w:rsidR="00BE25F3" w:rsidRPr="009A6A1B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>Processing</w:t>
                  </w:r>
                  <w:r w:rsidRPr="009A6A1B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>.</w:t>
                  </w:r>
                </w:p>
              </w:tc>
            </w:tr>
            <w:tr w:rsidR="00C568E0" w:rsidRPr="00C568E0" w14:paraId="0518A23A" w14:textId="77777777" w:rsidTr="00C568E0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38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Duration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239" w14:textId="30A650A5" w:rsidR="00C568E0" w:rsidRPr="00C568E0" w:rsidRDefault="000A48CD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  <w:t>October</w:t>
                  </w:r>
                  <w:r w:rsidR="00C568E0" w:rsidRPr="00C568E0">
                    <w:rPr>
                      <w:rFonts w:eastAsia="Times New Roman" w:cs="Calibri"/>
                      <w:color w:val="000000"/>
                    </w:rPr>
                    <w:t xml:space="preserve"> 2010- </w:t>
                  </w:r>
                  <w:r w:rsidR="000C5755" w:rsidRPr="00C568E0">
                    <w:rPr>
                      <w:rFonts w:eastAsia="Times New Roman" w:cs="Calibri"/>
                      <w:color w:val="000000"/>
                    </w:rPr>
                    <w:t xml:space="preserve"> August </w:t>
                  </w:r>
                  <w:r w:rsidR="00C568E0" w:rsidRPr="00C568E0">
                    <w:rPr>
                      <w:rFonts w:eastAsia="Times New Roman" w:cs="Calibri"/>
                      <w:color w:val="000000"/>
                    </w:rPr>
                    <w:t>2011</w:t>
                  </w:r>
                </w:p>
              </w:tc>
            </w:tr>
            <w:tr w:rsidR="00C568E0" w:rsidRPr="00C568E0" w14:paraId="0518A23D" w14:textId="77777777" w:rsidTr="00C568E0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3B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Team Size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23C" w14:textId="77777777" w:rsidR="00C568E0" w:rsidRPr="00C568E0" w:rsidRDefault="000C5755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  <w:t>30</w:t>
                  </w:r>
                </w:p>
              </w:tc>
            </w:tr>
            <w:tr w:rsidR="00C568E0" w:rsidRPr="00C568E0" w14:paraId="0518A240" w14:textId="77777777" w:rsidTr="00C568E0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3E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Role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23F" w14:textId="77777777" w:rsidR="00C568E0" w:rsidRPr="00C568E0" w:rsidRDefault="000C5755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color w:val="000000"/>
                    </w:rPr>
                    <w:t xml:space="preserve">Offshore </w:t>
                  </w:r>
                  <w:r>
                    <w:rPr>
                      <w:rFonts w:eastAsia="Times New Roman" w:cs="Calibri"/>
                      <w:color w:val="000000"/>
                    </w:rPr>
                    <w:t>I</w:t>
                  </w:r>
                  <w:r w:rsidRPr="00C568E0">
                    <w:rPr>
                      <w:rFonts w:eastAsia="Times New Roman" w:cs="Calibri"/>
                      <w:color w:val="000000"/>
                    </w:rPr>
                    <w:t xml:space="preserve">nterface </w:t>
                  </w:r>
                  <w:r>
                    <w:rPr>
                      <w:rFonts w:eastAsia="Times New Roman" w:cs="Calibri"/>
                      <w:color w:val="000000"/>
                    </w:rPr>
                    <w:t>D</w:t>
                  </w:r>
                  <w:r w:rsidRPr="00C568E0">
                    <w:rPr>
                      <w:rFonts w:eastAsia="Times New Roman" w:cs="Calibri"/>
                      <w:color w:val="000000"/>
                    </w:rPr>
                    <w:t>evelopment</w:t>
                  </w:r>
                  <w:r>
                    <w:rPr>
                      <w:rFonts w:eastAsia="Times New Roman" w:cs="Calibri"/>
                      <w:color w:val="000000"/>
                    </w:rPr>
                    <w:t xml:space="preserve"> +</w:t>
                  </w:r>
                  <w:r w:rsidRPr="00C568E0">
                    <w:rPr>
                      <w:rFonts w:eastAsia="Times New Roman" w:cs="Calibri"/>
                      <w:color w:val="000000"/>
                    </w:rPr>
                    <w:t xml:space="preserve"> Onsite UAT Technical Support</w:t>
                  </w:r>
                </w:p>
              </w:tc>
            </w:tr>
            <w:tr w:rsidR="00C568E0" w:rsidRPr="00C568E0" w14:paraId="0518A248" w14:textId="77777777" w:rsidTr="00E4617B">
              <w:trPr>
                <w:trHeight w:val="917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41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Responsibilities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518A242" w14:textId="77777777" w:rsidR="00C50C28" w:rsidRPr="00C50C28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C50C28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Main Roles</w:t>
                  </w:r>
                  <w:r w:rsidR="00860613" w:rsidRPr="00C50C28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 w14:paraId="0518A243" w14:textId="77777777" w:rsidR="00C50C28" w:rsidRPr="00C50C28" w:rsidRDefault="00C568E0" w:rsidP="00CF242E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9"/>
                    </w:numPr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C50C28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Pr</w:t>
                  </w:r>
                  <w:r w:rsidR="00C50C28" w:rsidRPr="00C50C28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eparation of Design Documents</w:t>
                  </w:r>
                </w:p>
                <w:p w14:paraId="0518A244" w14:textId="77777777" w:rsidR="00C50C28" w:rsidRPr="00C50C28" w:rsidRDefault="00C568E0" w:rsidP="00CF242E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9"/>
                    </w:numPr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C50C28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Design and Restructuring of Legal Modul</w:t>
                  </w:r>
                  <w:r w:rsidR="00C50C28" w:rsidRPr="00C50C28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 xml:space="preserve">e in the </w:t>
                  </w:r>
                  <w:r w:rsidR="009E1176" w:rsidRPr="00C50C28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Finn One</w:t>
                  </w:r>
                  <w:r w:rsidR="00C50C28" w:rsidRPr="00C50C28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 xml:space="preserve"> Collections.</w:t>
                  </w:r>
                </w:p>
                <w:p w14:paraId="0518A247" w14:textId="40192E51" w:rsidR="00C568E0" w:rsidRPr="00C50C28" w:rsidRDefault="008254EE" w:rsidP="00CF242E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9"/>
                    </w:numPr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Onsite Technical support for issues.</w:t>
                  </w:r>
                </w:p>
              </w:tc>
            </w:tr>
            <w:tr w:rsidR="00C568E0" w:rsidRPr="00C568E0" w14:paraId="0518A24B" w14:textId="77777777" w:rsidTr="00C568E0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49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Technology Used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24A" w14:textId="6D7453D8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color w:val="000000"/>
                    </w:rPr>
                    <w:t>JAVA, Servlets &amp; JSP</w:t>
                  </w:r>
                  <w:r w:rsidR="00496DAB">
                    <w:rPr>
                      <w:rFonts w:eastAsia="Times New Roman" w:cs="Calibri"/>
                      <w:color w:val="000000"/>
                    </w:rPr>
                    <w:t>(J2EE)</w:t>
                  </w:r>
                  <w:r w:rsidRPr="00C568E0">
                    <w:rPr>
                      <w:rFonts w:eastAsia="Times New Roman" w:cs="Calibri"/>
                      <w:color w:val="000000"/>
                    </w:rPr>
                    <w:t xml:space="preserve">, PL/SQL, </w:t>
                  </w:r>
                  <w:r w:rsidR="00860613" w:rsidRPr="00C568E0">
                    <w:rPr>
                      <w:rFonts w:eastAsia="Times New Roman" w:cs="Calibri"/>
                      <w:color w:val="000000"/>
                    </w:rPr>
                    <w:t>JavaScript</w:t>
                  </w:r>
                  <w:r w:rsidR="00702596">
                    <w:rPr>
                      <w:rFonts w:eastAsia="Times New Roman" w:cs="Calibri"/>
                      <w:color w:val="000000"/>
                    </w:rPr>
                    <w:t>, Struts</w:t>
                  </w:r>
                  <w:r w:rsidR="00C50A93">
                    <w:rPr>
                      <w:rFonts w:eastAsia="Times New Roman" w:cs="Calibri"/>
                      <w:color w:val="000000"/>
                    </w:rPr>
                    <w:t>, Data structures, Algorithms</w:t>
                  </w:r>
                </w:p>
              </w:tc>
            </w:tr>
          </w:tbl>
          <w:p w14:paraId="5D9049B5" w14:textId="03F98436" w:rsidR="005B61B0" w:rsidRDefault="005B61B0" w:rsidP="00702026">
            <w:pPr>
              <w:spacing w:after="0" w:line="240" w:lineRule="auto"/>
            </w:pPr>
          </w:p>
          <w:p w14:paraId="67DF7E34" w14:textId="77777777" w:rsidR="00E4617B" w:rsidRDefault="00E4617B" w:rsidP="00702026">
            <w:pPr>
              <w:spacing w:after="0" w:line="240" w:lineRule="auto"/>
            </w:pPr>
          </w:p>
          <w:tbl>
            <w:tblPr>
              <w:tblW w:w="8899" w:type="dxa"/>
              <w:tblLayout w:type="fixed"/>
              <w:tblLook w:val="04A0" w:firstRow="1" w:lastRow="0" w:firstColumn="1" w:lastColumn="0" w:noHBand="0" w:noVBand="1"/>
            </w:tblPr>
            <w:tblGrid>
              <w:gridCol w:w="1863"/>
              <w:gridCol w:w="7036"/>
            </w:tblGrid>
            <w:tr w:rsidR="00C568E0" w:rsidRPr="00C568E0" w14:paraId="0518A24E" w14:textId="77777777" w:rsidTr="00C568E0">
              <w:trPr>
                <w:trHeight w:val="315"/>
              </w:trPr>
              <w:tc>
                <w:tcPr>
                  <w:tcW w:w="1030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C5D9F1"/>
                  <w:noWrap/>
                  <w:vAlign w:val="bottom"/>
                  <w:hideMark/>
                </w:tcPr>
                <w:p w14:paraId="0518A24D" w14:textId="77777777" w:rsidR="00C568E0" w:rsidRPr="00C50A93" w:rsidRDefault="000C5755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lastRenderedPageBreak/>
                    <w:t xml:space="preserve">Nucleus Software: </w:t>
                  </w:r>
                  <w:r w:rsidR="009E1176"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>Finn One</w:t>
                  </w:r>
                  <w:r w:rsidR="00C568E0"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 xml:space="preserve"> Telecom Collections AKA </w:t>
                  </w:r>
                  <w:r w:rsidR="009E1176"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>Finn One</w:t>
                  </w:r>
                  <w:r w:rsidR="00C568E0" w:rsidRPr="00C50A93">
                    <w:rPr>
                      <w:rFonts w:eastAsia="Times New Roman" w:cs="Calibri"/>
                      <w:b/>
                      <w:bCs/>
                      <w:color w:val="000000"/>
                    </w:rPr>
                    <w:t xml:space="preserve"> Collections 3.8</w:t>
                  </w:r>
                </w:p>
              </w:tc>
            </w:tr>
            <w:tr w:rsidR="003A0204" w:rsidRPr="00C568E0" w14:paraId="0518A251" w14:textId="77777777" w:rsidTr="00C568E0">
              <w:trPr>
                <w:trHeight w:val="315"/>
              </w:trPr>
              <w:tc>
                <w:tcPr>
                  <w:tcW w:w="1030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C5D9F1"/>
                  <w:noWrap/>
                  <w:vAlign w:val="bottom"/>
                  <w:hideMark/>
                </w:tcPr>
                <w:p w14:paraId="0518A24F" w14:textId="77777777" w:rsidR="003A0204" w:rsidRPr="009A6A1B" w:rsidRDefault="003A0204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eastAsia="Times New Roman" w:cs="Calibri"/>
                      <w:bCs/>
                      <w:color w:val="000000"/>
                      <w:sz w:val="18"/>
                    </w:rPr>
                  </w:pPr>
                  <w:r w:rsidRPr="009A6A1B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 xml:space="preserve">Company Internal </w:t>
                  </w:r>
                  <w:r w:rsidR="00E91F29" w:rsidRPr="009A6A1B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>Developments</w:t>
                  </w:r>
                  <w:r w:rsidRPr="009A6A1B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 xml:space="preserve"> for </w:t>
                  </w:r>
                  <w:r w:rsidR="00E91F29" w:rsidRPr="009A6A1B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>incorporating</w:t>
                  </w:r>
                  <w:r w:rsidRPr="009A6A1B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 xml:space="preserve"> the business changes that are required to implement Finn One Collections into Telecom Domain.</w:t>
                  </w:r>
                </w:p>
                <w:p w14:paraId="0518A250" w14:textId="77777777" w:rsidR="003A0204" w:rsidRPr="003A0204" w:rsidRDefault="003A0204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eastAsia="Times New Roman" w:cs="Calibri"/>
                      <w:bCs/>
                      <w:color w:val="000000"/>
                    </w:rPr>
                  </w:pPr>
                  <w:r w:rsidRPr="009A6A1B">
                    <w:rPr>
                      <w:rFonts w:eastAsia="Times New Roman" w:cs="Calibri"/>
                      <w:bCs/>
                      <w:color w:val="000000"/>
                      <w:sz w:val="18"/>
                    </w:rPr>
                    <w:t>Since the Collections Business Process in Banking and Telecom Domain are somewhat similar, modifications and enhancements were introduced for the same.</w:t>
                  </w:r>
                </w:p>
              </w:tc>
            </w:tr>
            <w:tr w:rsidR="00C568E0" w:rsidRPr="00C568E0" w14:paraId="0518A254" w14:textId="77777777" w:rsidTr="00C568E0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52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Duration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253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color w:val="000000"/>
                    </w:rPr>
                    <w:t>May 2010- October 2010</w:t>
                  </w:r>
                </w:p>
              </w:tc>
            </w:tr>
            <w:tr w:rsidR="00C568E0" w:rsidRPr="00C568E0" w14:paraId="0518A257" w14:textId="77777777" w:rsidTr="00C568E0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55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Team Size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256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color w:val="000000"/>
                    </w:rPr>
                    <w:t>5</w:t>
                  </w:r>
                </w:p>
              </w:tc>
            </w:tr>
            <w:tr w:rsidR="00C568E0" w:rsidRPr="00C568E0" w14:paraId="0518A25A" w14:textId="77777777" w:rsidTr="00C568E0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58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Role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259" w14:textId="77777777" w:rsidR="00C568E0" w:rsidRPr="00C568E0" w:rsidRDefault="003373A5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  <w:t>Software Engineer</w:t>
                  </w:r>
                </w:p>
              </w:tc>
            </w:tr>
            <w:tr w:rsidR="00C568E0" w:rsidRPr="00C568E0" w14:paraId="0518A25D" w14:textId="77777777" w:rsidTr="00C953AB">
              <w:trPr>
                <w:trHeight w:val="512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5B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Responsibilities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518A25C" w14:textId="77777777" w:rsidR="00C568E0" w:rsidRPr="00C953AB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C568E0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Preparation of Design Documents</w:t>
                  </w:r>
                  <w:r w:rsidRPr="00C568E0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br/>
                  </w:r>
                  <w:r w:rsidR="00E91F29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 xml:space="preserve">Development of </w:t>
                  </w:r>
                  <w:r w:rsidR="00C953AB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 xml:space="preserve">functional </w:t>
                  </w:r>
                  <w:r w:rsidR="00E91F29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 xml:space="preserve">features </w:t>
                  </w:r>
                  <w:r w:rsidR="00C953AB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that add on to the product value.</w:t>
                  </w:r>
                </w:p>
              </w:tc>
            </w:tr>
            <w:tr w:rsidR="00C568E0" w:rsidRPr="00C568E0" w14:paraId="0518A260" w14:textId="77777777" w:rsidTr="00C568E0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  <w:hideMark/>
                </w:tcPr>
                <w:p w14:paraId="0518A25E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b/>
                      <w:bCs/>
                      <w:color w:val="000000"/>
                    </w:rPr>
                    <w:t>Technology Used</w:t>
                  </w:r>
                </w:p>
              </w:tc>
              <w:tc>
                <w:tcPr>
                  <w:tcW w:w="8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8A25F" w14:textId="77777777" w:rsidR="00C568E0" w:rsidRPr="00C568E0" w:rsidRDefault="00C568E0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="Calibri"/>
                      <w:color w:val="000000"/>
                    </w:rPr>
                  </w:pPr>
                  <w:r w:rsidRPr="00C568E0">
                    <w:rPr>
                      <w:rFonts w:eastAsia="Times New Roman" w:cs="Calibri"/>
                      <w:color w:val="000000"/>
                    </w:rPr>
                    <w:t>JAVA, Servlets &amp; JSP</w:t>
                  </w:r>
                  <w:r w:rsidR="00496DAB">
                    <w:rPr>
                      <w:rFonts w:eastAsia="Times New Roman" w:cs="Calibri"/>
                      <w:color w:val="000000"/>
                    </w:rPr>
                    <w:t>(J2EE)</w:t>
                  </w:r>
                  <w:r w:rsidRPr="00C568E0">
                    <w:rPr>
                      <w:rFonts w:eastAsia="Times New Roman" w:cs="Calibri"/>
                      <w:color w:val="000000"/>
                    </w:rPr>
                    <w:t xml:space="preserve">, PL/SQL, </w:t>
                  </w:r>
                  <w:r w:rsidR="00860613" w:rsidRPr="00C568E0">
                    <w:rPr>
                      <w:rFonts w:eastAsia="Times New Roman" w:cs="Calibri"/>
                      <w:color w:val="000000"/>
                    </w:rPr>
                    <w:t>JavaScript</w:t>
                  </w:r>
                </w:p>
              </w:tc>
            </w:tr>
          </w:tbl>
          <w:p w14:paraId="0518A262" w14:textId="77777777" w:rsidR="004653A8" w:rsidRDefault="004653A8" w:rsidP="009E1176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0518A263" w14:textId="77777777" w:rsidR="009E1176" w:rsidRPr="007E612D" w:rsidRDefault="009E1176" w:rsidP="009E1176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EDUCATION</w:t>
            </w:r>
          </w:p>
          <w:p w14:paraId="0518A264" w14:textId="77777777" w:rsidR="009E1176" w:rsidRPr="007E612D" w:rsidRDefault="009E1176" w:rsidP="009E1176">
            <w:pPr>
              <w:spacing w:after="0" w:line="240" w:lineRule="auto"/>
            </w:pPr>
          </w:p>
          <w:tbl>
            <w:tblPr>
              <w:tblW w:w="8900" w:type="dxa"/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3150"/>
              <w:gridCol w:w="1805"/>
              <w:gridCol w:w="990"/>
              <w:gridCol w:w="1260"/>
            </w:tblGrid>
            <w:tr w:rsidR="009E1176" w:rsidRPr="000F120A" w14:paraId="0518A26A" w14:textId="77777777" w:rsidTr="00FB5C03">
              <w:trPr>
                <w:trHeight w:val="315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0000"/>
                  <w:vAlign w:val="bottom"/>
                  <w:hideMark/>
                </w:tcPr>
                <w:p w14:paraId="0518A265" w14:textId="77777777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31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0000"/>
                  <w:vAlign w:val="bottom"/>
                  <w:hideMark/>
                </w:tcPr>
                <w:p w14:paraId="0518A266" w14:textId="77777777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  <w:t>Institute/Organization</w:t>
                  </w:r>
                </w:p>
              </w:tc>
              <w:tc>
                <w:tcPr>
                  <w:tcW w:w="18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0000"/>
                  <w:vAlign w:val="bottom"/>
                  <w:hideMark/>
                </w:tcPr>
                <w:p w14:paraId="0518A267" w14:textId="77777777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b/>
                      <w:bCs/>
                      <w:color w:val="FFFFFF"/>
                      <w:w w:val="99"/>
                      <w:sz w:val="20"/>
                      <w:szCs w:val="20"/>
                    </w:rPr>
                    <w:t>Board/ University</w:t>
                  </w:r>
                </w:p>
              </w:tc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0000"/>
                  <w:vAlign w:val="bottom"/>
                  <w:hideMark/>
                </w:tcPr>
                <w:p w14:paraId="0518A268" w14:textId="77777777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0000"/>
                  <w:vAlign w:val="bottom"/>
                  <w:hideMark/>
                </w:tcPr>
                <w:p w14:paraId="0518A269" w14:textId="77777777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b/>
                      <w:bCs/>
                      <w:color w:val="FFFFFF"/>
                      <w:sz w:val="20"/>
                      <w:szCs w:val="20"/>
                    </w:rPr>
                    <w:t>Percentage</w:t>
                  </w:r>
                </w:p>
              </w:tc>
            </w:tr>
            <w:tr w:rsidR="009E1176" w:rsidRPr="000F120A" w14:paraId="0518A270" w14:textId="77777777" w:rsidTr="00E4617B">
              <w:trPr>
                <w:trHeight w:val="313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D8D8D8" w:fill="D8D8D8"/>
                  <w:vAlign w:val="bottom"/>
                  <w:hideMark/>
                </w:tcPr>
                <w:p w14:paraId="0518A26B" w14:textId="77777777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B. Tech (IT).</w:t>
                  </w:r>
                </w:p>
              </w:tc>
              <w:tc>
                <w:tcPr>
                  <w:tcW w:w="31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D8D8D8" w:fill="D8D8D8"/>
                  <w:vAlign w:val="bottom"/>
                  <w:hideMark/>
                </w:tcPr>
                <w:p w14:paraId="0518A26C" w14:textId="104A98FB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color w:val="000000"/>
                      <w:w w:val="99"/>
                      <w:sz w:val="20"/>
                      <w:szCs w:val="20"/>
                    </w:rPr>
                    <w:t xml:space="preserve">HMR </w:t>
                  </w:r>
                  <w:r w:rsidR="00E4617B">
                    <w:rPr>
                      <w:rFonts w:ascii="Times New Roman" w:eastAsia="Times New Roman" w:hAnsi="Times New Roman"/>
                      <w:color w:val="000000"/>
                      <w:w w:val="99"/>
                      <w:sz w:val="20"/>
                      <w:szCs w:val="20"/>
                    </w:rPr>
                    <w:t>ITM</w:t>
                  </w:r>
                  <w:r w:rsidRPr="000F120A">
                    <w:rPr>
                      <w:rFonts w:ascii="Times New Roman" w:eastAsia="Times New Roman" w:hAnsi="Times New Roman"/>
                      <w:color w:val="000000"/>
                      <w:w w:val="99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0F120A">
                    <w:rPr>
                      <w:rFonts w:ascii="Times New Roman" w:eastAsia="Times New Roman" w:hAnsi="Times New Roman"/>
                      <w:color w:val="000000"/>
                      <w:w w:val="99"/>
                      <w:sz w:val="20"/>
                      <w:szCs w:val="20"/>
                    </w:rPr>
                    <w:t>Hamidpur</w:t>
                  </w:r>
                  <w:proofErr w:type="spellEnd"/>
                </w:p>
              </w:tc>
              <w:tc>
                <w:tcPr>
                  <w:tcW w:w="18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D8D8D8" w:fill="D8D8D8"/>
                  <w:vAlign w:val="bottom"/>
                  <w:hideMark/>
                </w:tcPr>
                <w:p w14:paraId="0518A26D" w14:textId="10242FF6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color w:val="000000"/>
                      <w:w w:val="99"/>
                      <w:sz w:val="20"/>
                      <w:szCs w:val="20"/>
                    </w:rPr>
                    <w:t>G.G.S.I.P.U</w:t>
                  </w:r>
                  <w:r w:rsidR="001E1B11">
                    <w:rPr>
                      <w:rFonts w:ascii="Times New Roman" w:eastAsia="Times New Roman" w:hAnsi="Times New Roman"/>
                      <w:color w:val="000000"/>
                      <w:w w:val="99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D8D8D8" w:fill="D8D8D8"/>
                  <w:vAlign w:val="bottom"/>
                  <w:hideMark/>
                </w:tcPr>
                <w:p w14:paraId="0518A26E" w14:textId="27F34E9A" w:rsidR="009E1176" w:rsidRPr="000F120A" w:rsidRDefault="00E4617B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w w:val="98"/>
                      <w:sz w:val="20"/>
                      <w:szCs w:val="20"/>
                    </w:rPr>
                    <w:t>20</w:t>
                  </w:r>
                  <w:r w:rsidR="009E1176" w:rsidRPr="000F120A">
                    <w:rPr>
                      <w:rFonts w:ascii="Times New Roman" w:eastAsia="Times New Roman" w:hAnsi="Times New Roman"/>
                      <w:color w:val="000000"/>
                      <w:w w:val="98"/>
                      <w:sz w:val="20"/>
                      <w:szCs w:val="20"/>
                    </w:rPr>
                    <w:t>06-10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D8D8D8" w:fill="D8D8D8"/>
                  <w:vAlign w:val="bottom"/>
                  <w:hideMark/>
                </w:tcPr>
                <w:p w14:paraId="0518A26F" w14:textId="77777777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70.16</w:t>
                  </w:r>
                </w:p>
              </w:tc>
            </w:tr>
            <w:tr w:rsidR="009E1176" w:rsidRPr="000F120A" w14:paraId="0518A276" w14:textId="77777777" w:rsidTr="00FB5C03">
              <w:trPr>
                <w:trHeight w:val="315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0518A271" w14:textId="77777777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A.I.S.S.C.E.(12th)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0518A272" w14:textId="77777777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color w:val="000000"/>
                      <w:w w:val="99"/>
                      <w:sz w:val="20"/>
                      <w:szCs w:val="20"/>
                    </w:rPr>
                    <w:t xml:space="preserve">Fr. </w:t>
                  </w:r>
                  <w:proofErr w:type="spellStart"/>
                  <w:r w:rsidRPr="000F120A">
                    <w:rPr>
                      <w:rFonts w:ascii="Times New Roman" w:eastAsia="Times New Roman" w:hAnsi="Times New Roman"/>
                      <w:color w:val="000000"/>
                      <w:w w:val="99"/>
                      <w:sz w:val="20"/>
                      <w:szCs w:val="20"/>
                    </w:rPr>
                    <w:t>Agnel</w:t>
                  </w:r>
                  <w:proofErr w:type="spellEnd"/>
                  <w:r w:rsidRPr="000F120A">
                    <w:rPr>
                      <w:rFonts w:ascii="Times New Roman" w:eastAsia="Times New Roman" w:hAnsi="Times New Roman"/>
                      <w:color w:val="000000"/>
                      <w:w w:val="99"/>
                      <w:sz w:val="20"/>
                      <w:szCs w:val="20"/>
                    </w:rPr>
                    <w:t xml:space="preserve"> School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0518A273" w14:textId="575097C7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C.B.S.E</w:t>
                  </w:r>
                  <w:r w:rsidR="001E1B11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0518A274" w14:textId="77777777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color w:val="000000"/>
                      <w:w w:val="99"/>
                      <w:sz w:val="20"/>
                      <w:szCs w:val="20"/>
                    </w:rPr>
                    <w:t>2006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0518A275" w14:textId="77777777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color w:val="000000"/>
                      <w:w w:val="99"/>
                      <w:sz w:val="20"/>
                      <w:szCs w:val="20"/>
                    </w:rPr>
                    <w:t>72</w:t>
                  </w:r>
                </w:p>
              </w:tc>
            </w:tr>
            <w:tr w:rsidR="009E1176" w:rsidRPr="000F120A" w14:paraId="0518A27C" w14:textId="77777777" w:rsidTr="00FB5C03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D8D8D8" w:fill="D8D8D8"/>
                  <w:vAlign w:val="bottom"/>
                  <w:hideMark/>
                </w:tcPr>
                <w:p w14:paraId="0518A277" w14:textId="77777777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A.I.S.S.E(10th)</w:t>
                  </w:r>
                </w:p>
              </w:tc>
              <w:tc>
                <w:tcPr>
                  <w:tcW w:w="31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D8D8D8" w:fill="D8D8D8"/>
                  <w:vAlign w:val="bottom"/>
                  <w:hideMark/>
                </w:tcPr>
                <w:p w14:paraId="0518A278" w14:textId="77777777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color w:val="000000"/>
                      <w:w w:val="99"/>
                      <w:sz w:val="20"/>
                      <w:szCs w:val="20"/>
                    </w:rPr>
                    <w:t xml:space="preserve">Fr. </w:t>
                  </w:r>
                  <w:proofErr w:type="spellStart"/>
                  <w:r w:rsidRPr="000F120A">
                    <w:rPr>
                      <w:rFonts w:ascii="Times New Roman" w:eastAsia="Times New Roman" w:hAnsi="Times New Roman"/>
                      <w:color w:val="000000"/>
                      <w:w w:val="99"/>
                      <w:sz w:val="20"/>
                      <w:szCs w:val="20"/>
                    </w:rPr>
                    <w:t>Agnel</w:t>
                  </w:r>
                  <w:proofErr w:type="spellEnd"/>
                  <w:r w:rsidRPr="000F120A">
                    <w:rPr>
                      <w:rFonts w:ascii="Times New Roman" w:eastAsia="Times New Roman" w:hAnsi="Times New Roman"/>
                      <w:color w:val="000000"/>
                      <w:w w:val="99"/>
                      <w:sz w:val="20"/>
                      <w:szCs w:val="20"/>
                    </w:rPr>
                    <w:t xml:space="preserve"> School</w:t>
                  </w:r>
                </w:p>
              </w:tc>
              <w:tc>
                <w:tcPr>
                  <w:tcW w:w="18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D8D8D8" w:fill="D8D8D8"/>
                  <w:vAlign w:val="bottom"/>
                  <w:hideMark/>
                </w:tcPr>
                <w:p w14:paraId="0518A279" w14:textId="49DB9BF6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C.B.S.E</w:t>
                  </w:r>
                  <w:r w:rsidR="001E1B11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  <w:t>.</w:t>
                  </w:r>
                  <w:bookmarkStart w:id="0" w:name="_GoBack"/>
                  <w:bookmarkEnd w:id="0"/>
                </w:p>
              </w:tc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D8D8D8" w:fill="D8D8D8"/>
                  <w:vAlign w:val="bottom"/>
                  <w:hideMark/>
                </w:tcPr>
                <w:p w14:paraId="0518A27A" w14:textId="77777777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color w:val="000000"/>
                      <w:w w:val="99"/>
                      <w:sz w:val="20"/>
                      <w:szCs w:val="20"/>
                    </w:rPr>
                    <w:t>2004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D8D8D8" w:fill="D8D8D8"/>
                  <w:vAlign w:val="bottom"/>
                  <w:hideMark/>
                </w:tcPr>
                <w:p w14:paraId="0518A27B" w14:textId="77777777" w:rsidR="009E1176" w:rsidRPr="000F120A" w:rsidRDefault="009E1176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RPr="000F120A">
                    <w:rPr>
                      <w:rFonts w:ascii="Times New Roman" w:eastAsia="Times New Roman" w:hAnsi="Times New Roman"/>
                      <w:color w:val="000000"/>
                      <w:w w:val="99"/>
                      <w:sz w:val="20"/>
                      <w:szCs w:val="20"/>
                    </w:rPr>
                    <w:t>69</w:t>
                  </w:r>
                </w:p>
              </w:tc>
            </w:tr>
          </w:tbl>
          <w:p w14:paraId="0518A27D" w14:textId="77777777" w:rsidR="00B97907" w:rsidRDefault="00B97907" w:rsidP="00702026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0518A27E" w14:textId="77777777" w:rsidR="00C568E0" w:rsidRPr="007E612D" w:rsidRDefault="00C568E0" w:rsidP="00702026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STRENGTHS</w:t>
            </w:r>
          </w:p>
          <w:p w14:paraId="0518A27F" w14:textId="77777777" w:rsidR="00C568E0" w:rsidRPr="00702026" w:rsidRDefault="00C568E0" w:rsidP="0070202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702026">
              <w:t xml:space="preserve">Good Leadership and Presentation Skills </w:t>
            </w:r>
          </w:p>
          <w:p w14:paraId="0518A280" w14:textId="77777777" w:rsidR="00C568E0" w:rsidRPr="00702026" w:rsidRDefault="000C5755" w:rsidP="0070202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Logical Approach towards problem solving</w:t>
            </w:r>
          </w:p>
          <w:p w14:paraId="0518A281" w14:textId="77777777" w:rsidR="007B4431" w:rsidRPr="00702026" w:rsidRDefault="00C568E0" w:rsidP="00C953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ymbol" w:hAnsi="Symbol" w:cs="Symbol"/>
                <w:sz w:val="15"/>
                <w:szCs w:val="15"/>
              </w:rPr>
            </w:pPr>
            <w:r w:rsidRPr="00702026">
              <w:t xml:space="preserve">Positive Attitude </w:t>
            </w:r>
          </w:p>
        </w:tc>
        <w:tc>
          <w:tcPr>
            <w:tcW w:w="1818" w:type="dxa"/>
            <w:shd w:val="clear" w:color="auto" w:fill="F2F2F2"/>
          </w:tcPr>
          <w:p w14:paraId="0518A282" w14:textId="77777777" w:rsidR="005C5EF4" w:rsidRDefault="005C5EF4" w:rsidP="002D0D1D">
            <w:pPr>
              <w:spacing w:after="0" w:line="240" w:lineRule="auto"/>
              <w:rPr>
                <w:b/>
              </w:rPr>
            </w:pPr>
          </w:p>
          <w:p w14:paraId="0518A283" w14:textId="77777777" w:rsidR="002D0D1D" w:rsidRPr="007E612D" w:rsidRDefault="002D0D1D" w:rsidP="002D0D1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Current Organization:</w:t>
            </w:r>
          </w:p>
          <w:p w14:paraId="0518A284" w14:textId="1303C6F0" w:rsidR="002D0D1D" w:rsidRPr="00791E27" w:rsidRDefault="00E4617B" w:rsidP="002D0D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 Technologies</w:t>
            </w:r>
            <w:r w:rsidR="009A1FF1">
              <w:rPr>
                <w:sz w:val="20"/>
                <w:szCs w:val="20"/>
              </w:rPr>
              <w:t>, Hyderabad</w:t>
            </w:r>
          </w:p>
          <w:p w14:paraId="0518A285" w14:textId="77777777" w:rsidR="002D0D1D" w:rsidRDefault="002D0D1D" w:rsidP="002D0D1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0518A286" w14:textId="77777777" w:rsidR="002D0D1D" w:rsidRPr="007E612D" w:rsidRDefault="002D0D1D" w:rsidP="002D0D1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Previous Organizations:</w:t>
            </w:r>
          </w:p>
          <w:p w14:paraId="0518A287" w14:textId="2528F464" w:rsidR="002D0D1D" w:rsidRPr="00791E27" w:rsidRDefault="00E4617B" w:rsidP="002D0D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Virtusa Consulting PVT LTD., Hyderabad</w:t>
            </w:r>
          </w:p>
          <w:p w14:paraId="0518A288" w14:textId="77777777" w:rsidR="00C0754D" w:rsidRDefault="00C0754D" w:rsidP="0070202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0518A289" w14:textId="77777777" w:rsidR="003373A5" w:rsidRPr="007E612D" w:rsidRDefault="00035535" w:rsidP="003373A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Business </w:t>
            </w:r>
            <w:r w:rsidR="003373A5">
              <w:rPr>
                <w:b/>
                <w:sz w:val="20"/>
                <w:szCs w:val="20"/>
              </w:rPr>
              <w:t>Domain Knowledge:</w:t>
            </w:r>
          </w:p>
          <w:p w14:paraId="0518A28A" w14:textId="77777777" w:rsidR="003373A5" w:rsidRDefault="003373A5" w:rsidP="003373A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Banking Loan Management Systems</w:t>
            </w:r>
          </w:p>
          <w:p w14:paraId="0518A28B" w14:textId="77777777" w:rsidR="00C55F4A" w:rsidRPr="00791E27" w:rsidRDefault="00C55F4A" w:rsidP="003373A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HRMS Systems</w:t>
            </w:r>
          </w:p>
          <w:p w14:paraId="0518A28C" w14:textId="77777777" w:rsidR="003373A5" w:rsidRPr="007E612D" w:rsidRDefault="003373A5" w:rsidP="0070202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0518A28D" w14:textId="77777777" w:rsidR="001B28BB" w:rsidRDefault="00121417" w:rsidP="0070202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Skills</w:t>
            </w:r>
          </w:p>
          <w:p w14:paraId="0518A28E" w14:textId="77777777" w:rsidR="001B28BB" w:rsidRDefault="001B28BB" w:rsidP="00702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0518A28F" w14:textId="77777777" w:rsidR="001B28BB" w:rsidRDefault="001B28BB" w:rsidP="00702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J2</w:t>
            </w:r>
            <w:r w:rsidR="00496DAB">
              <w:rPr>
                <w:sz w:val="20"/>
                <w:szCs w:val="20"/>
              </w:rPr>
              <w:t>EE</w:t>
            </w:r>
          </w:p>
          <w:p w14:paraId="0518A290" w14:textId="77777777" w:rsidR="00C71B4D" w:rsidRDefault="00C71B4D" w:rsidP="00C71B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Services</w:t>
            </w:r>
          </w:p>
          <w:p w14:paraId="0518A291" w14:textId="77777777" w:rsidR="001B28BB" w:rsidRDefault="001B28BB" w:rsidP="00702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PL/SQL</w:t>
            </w:r>
          </w:p>
          <w:p w14:paraId="0518A292" w14:textId="77777777" w:rsidR="001B28BB" w:rsidRDefault="001B28BB" w:rsidP="00702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  <w:p w14:paraId="0518A293" w14:textId="77777777" w:rsidR="00121417" w:rsidRDefault="00121417" w:rsidP="00702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Structures</w:t>
            </w:r>
          </w:p>
          <w:p w14:paraId="0518A294" w14:textId="77777777" w:rsidR="00121417" w:rsidRDefault="00121417" w:rsidP="00702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Algorithms</w:t>
            </w:r>
          </w:p>
          <w:p w14:paraId="0518A295" w14:textId="77777777" w:rsidR="0029327F" w:rsidRDefault="0029327F" w:rsidP="00702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ADF</w:t>
            </w:r>
          </w:p>
          <w:p w14:paraId="0518A296" w14:textId="77777777" w:rsidR="009A1FF1" w:rsidRDefault="009A1FF1" w:rsidP="00702026">
            <w:pPr>
              <w:spacing w:after="0" w:line="240" w:lineRule="auto"/>
              <w:rPr>
                <w:sz w:val="20"/>
                <w:szCs w:val="20"/>
              </w:rPr>
            </w:pPr>
          </w:p>
          <w:p w14:paraId="0518A297" w14:textId="77777777" w:rsidR="009A1FF1" w:rsidRDefault="009A1FF1" w:rsidP="009A1FF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Design Patterns Used:</w:t>
            </w:r>
          </w:p>
          <w:p w14:paraId="0518A298" w14:textId="77777777" w:rsidR="009A1FF1" w:rsidRPr="00E91F29" w:rsidRDefault="009A1FF1" w:rsidP="009A1FF1">
            <w:pPr>
              <w:spacing w:after="0" w:line="240" w:lineRule="auto"/>
              <w:rPr>
                <w:sz w:val="20"/>
                <w:szCs w:val="20"/>
              </w:rPr>
            </w:pPr>
            <w:r w:rsidRPr="00E91F29">
              <w:rPr>
                <w:sz w:val="20"/>
                <w:szCs w:val="20"/>
              </w:rPr>
              <w:t>Front Controller Gateway Pattern</w:t>
            </w:r>
          </w:p>
          <w:p w14:paraId="0518A299" w14:textId="77777777" w:rsidR="009A1FF1" w:rsidRPr="00E91F29" w:rsidRDefault="009A1FF1" w:rsidP="009A1FF1">
            <w:pPr>
              <w:spacing w:after="0" w:line="240" w:lineRule="auto"/>
              <w:rPr>
                <w:sz w:val="20"/>
                <w:szCs w:val="20"/>
              </w:rPr>
            </w:pPr>
            <w:r w:rsidRPr="00E91F29">
              <w:rPr>
                <w:sz w:val="20"/>
                <w:szCs w:val="20"/>
              </w:rPr>
              <w:t>Singleton Pattern</w:t>
            </w:r>
          </w:p>
          <w:p w14:paraId="0518A29A" w14:textId="77777777" w:rsidR="009A1FF1" w:rsidRPr="00E91F29" w:rsidRDefault="009A1FF1" w:rsidP="009A1FF1">
            <w:pPr>
              <w:spacing w:after="0" w:line="240" w:lineRule="auto"/>
              <w:rPr>
                <w:sz w:val="20"/>
                <w:szCs w:val="20"/>
              </w:rPr>
            </w:pPr>
            <w:r w:rsidRPr="00E91F29">
              <w:rPr>
                <w:sz w:val="20"/>
                <w:szCs w:val="20"/>
              </w:rPr>
              <w:t>Wrapper Pattern</w:t>
            </w:r>
          </w:p>
          <w:p w14:paraId="0518A29B" w14:textId="77777777" w:rsidR="009A1FF1" w:rsidRDefault="009A1FF1" w:rsidP="009A1FF1">
            <w:pPr>
              <w:spacing w:after="0" w:line="240" w:lineRule="auto"/>
              <w:rPr>
                <w:sz w:val="20"/>
                <w:szCs w:val="20"/>
              </w:rPr>
            </w:pPr>
            <w:r w:rsidRPr="00E91F29">
              <w:rPr>
                <w:sz w:val="20"/>
                <w:szCs w:val="20"/>
              </w:rPr>
              <w:t>Factory Pattern</w:t>
            </w:r>
          </w:p>
          <w:p w14:paraId="0518A29C" w14:textId="77777777" w:rsidR="009A1FF1" w:rsidRDefault="009A1FF1" w:rsidP="000C575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0518A29D" w14:textId="77777777" w:rsidR="000C5755" w:rsidRDefault="000C5755" w:rsidP="000C575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Frameworks</w:t>
            </w:r>
          </w:p>
          <w:p w14:paraId="0518A29E" w14:textId="77777777" w:rsidR="000C5755" w:rsidRDefault="000C5755" w:rsidP="00702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Struts</w:t>
            </w:r>
          </w:p>
          <w:p w14:paraId="0518A29F" w14:textId="77777777" w:rsidR="000C5755" w:rsidRDefault="000C5755" w:rsidP="00702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ADF</w:t>
            </w:r>
          </w:p>
          <w:p w14:paraId="0518A2A0" w14:textId="77777777" w:rsidR="000C5755" w:rsidRDefault="000C5755" w:rsidP="00702026">
            <w:pPr>
              <w:spacing w:after="0" w:line="240" w:lineRule="auto"/>
              <w:rPr>
                <w:sz w:val="20"/>
                <w:szCs w:val="20"/>
              </w:rPr>
            </w:pPr>
          </w:p>
          <w:p w14:paraId="0518A2A1" w14:textId="77777777" w:rsidR="00B155EB" w:rsidRPr="00B155EB" w:rsidRDefault="00B155EB" w:rsidP="0070202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SDLCs Followed</w:t>
            </w:r>
          </w:p>
          <w:p w14:paraId="0518A2A2" w14:textId="77777777" w:rsidR="00B155EB" w:rsidRDefault="00B155EB" w:rsidP="00702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</w:t>
            </w:r>
          </w:p>
          <w:p w14:paraId="0518A2A3" w14:textId="77777777" w:rsidR="00B155EB" w:rsidRDefault="00B155EB" w:rsidP="00702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Waterfall</w:t>
            </w:r>
          </w:p>
          <w:p w14:paraId="0518A2A4" w14:textId="77777777" w:rsidR="00B155EB" w:rsidRPr="001B28BB" w:rsidRDefault="00B155EB" w:rsidP="00702026">
            <w:pPr>
              <w:spacing w:after="0" w:line="240" w:lineRule="auto"/>
              <w:rPr>
                <w:sz w:val="20"/>
                <w:szCs w:val="20"/>
              </w:rPr>
            </w:pPr>
          </w:p>
          <w:p w14:paraId="0518A2A5" w14:textId="77777777" w:rsidR="001B28BB" w:rsidRDefault="001B28BB" w:rsidP="0070202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Software Packages</w:t>
            </w:r>
          </w:p>
          <w:p w14:paraId="0518A2A6" w14:textId="77777777" w:rsidR="001B28BB" w:rsidRDefault="001B28BB" w:rsidP="00702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Office</w:t>
            </w:r>
          </w:p>
          <w:p w14:paraId="0518A2A7" w14:textId="77777777" w:rsidR="001B28BB" w:rsidRDefault="001B28BB" w:rsidP="00702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Developer</w:t>
            </w:r>
          </w:p>
          <w:p w14:paraId="0518A2A8" w14:textId="77777777" w:rsidR="001B28BB" w:rsidRDefault="001B28BB" w:rsidP="00702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J-Developer</w:t>
            </w:r>
          </w:p>
          <w:p w14:paraId="0518A2A9" w14:textId="77777777" w:rsidR="001B28BB" w:rsidRDefault="001B28BB" w:rsidP="00702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PL/SQL Developer</w:t>
            </w:r>
          </w:p>
          <w:p w14:paraId="0518A2AA" w14:textId="77777777" w:rsidR="001B28BB" w:rsidRDefault="001B28BB" w:rsidP="00702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 Clear Case</w:t>
            </w:r>
          </w:p>
          <w:p w14:paraId="0518A2AB" w14:textId="77777777" w:rsidR="001B28BB" w:rsidRDefault="001B28BB" w:rsidP="00702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</w:t>
            </w:r>
          </w:p>
          <w:p w14:paraId="0518A2AC" w14:textId="77777777" w:rsidR="001B28BB" w:rsidRPr="001B28BB" w:rsidRDefault="001B28BB" w:rsidP="00702026">
            <w:pPr>
              <w:spacing w:after="0" w:line="240" w:lineRule="auto"/>
              <w:rPr>
                <w:sz w:val="20"/>
                <w:szCs w:val="20"/>
              </w:rPr>
            </w:pPr>
          </w:p>
          <w:p w14:paraId="0518A2AD" w14:textId="77777777" w:rsidR="001B28BB" w:rsidRPr="007E612D" w:rsidRDefault="001B28BB" w:rsidP="0070202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Operating Systems</w:t>
            </w:r>
          </w:p>
          <w:p w14:paraId="0518A2AE" w14:textId="77777777" w:rsidR="00A17C51" w:rsidRPr="00E91F29" w:rsidRDefault="001B28BB" w:rsidP="00702026">
            <w:pPr>
              <w:spacing w:after="0" w:line="240" w:lineRule="auto"/>
              <w:rPr>
                <w:sz w:val="20"/>
                <w:szCs w:val="20"/>
              </w:rPr>
            </w:pPr>
            <w:r w:rsidRPr="00E91F29">
              <w:rPr>
                <w:sz w:val="20"/>
                <w:szCs w:val="20"/>
              </w:rPr>
              <w:t>DOS</w:t>
            </w:r>
          </w:p>
          <w:p w14:paraId="0518A2AF" w14:textId="77777777" w:rsidR="001B28BB" w:rsidRPr="00E91F29" w:rsidRDefault="001B28BB" w:rsidP="00702026">
            <w:pPr>
              <w:spacing w:after="0" w:line="240" w:lineRule="auto"/>
              <w:rPr>
                <w:sz w:val="20"/>
                <w:szCs w:val="20"/>
              </w:rPr>
            </w:pPr>
            <w:r w:rsidRPr="00E91F29">
              <w:rPr>
                <w:sz w:val="20"/>
                <w:szCs w:val="20"/>
              </w:rPr>
              <w:t>Win 2000/XP/7</w:t>
            </w:r>
          </w:p>
          <w:p w14:paraId="0518A2B0" w14:textId="77777777" w:rsidR="001B28BB" w:rsidRPr="00E91F29" w:rsidRDefault="001B28BB" w:rsidP="00702026">
            <w:pPr>
              <w:spacing w:after="0" w:line="240" w:lineRule="auto"/>
              <w:rPr>
                <w:sz w:val="20"/>
                <w:szCs w:val="20"/>
              </w:rPr>
            </w:pPr>
            <w:r w:rsidRPr="00E91F29">
              <w:rPr>
                <w:sz w:val="20"/>
                <w:szCs w:val="20"/>
              </w:rPr>
              <w:t>Linux(Basic)</w:t>
            </w:r>
          </w:p>
          <w:p w14:paraId="0518A2B1" w14:textId="77777777" w:rsidR="00E91F29" w:rsidRDefault="00E91F29" w:rsidP="00702026">
            <w:pPr>
              <w:spacing w:after="0" w:line="240" w:lineRule="auto"/>
            </w:pPr>
          </w:p>
          <w:p w14:paraId="0518A2B2" w14:textId="77777777" w:rsidR="00E91F29" w:rsidRPr="007E612D" w:rsidRDefault="00E91F29" w:rsidP="00702026">
            <w:pPr>
              <w:spacing w:after="0" w:line="240" w:lineRule="auto"/>
            </w:pPr>
          </w:p>
        </w:tc>
      </w:tr>
      <w:tr w:rsidR="001B28BB" w:rsidRPr="007E612D" w14:paraId="0518A2C8" w14:textId="77777777" w:rsidTr="00C953AB">
        <w:tc>
          <w:tcPr>
            <w:tcW w:w="9198" w:type="dxa"/>
            <w:gridSpan w:val="2"/>
          </w:tcPr>
          <w:p w14:paraId="0518A2B4" w14:textId="77777777" w:rsidR="002963F2" w:rsidRDefault="002963F2" w:rsidP="008C1658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0518A2B5" w14:textId="77777777" w:rsidR="008C1658" w:rsidRPr="007E612D" w:rsidRDefault="008C1658" w:rsidP="008C1658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PERSONAL PROFILE</w:t>
            </w:r>
          </w:p>
          <w:p w14:paraId="0518A2B6" w14:textId="77777777" w:rsidR="008C1658" w:rsidRDefault="008C1658" w:rsidP="008C1658">
            <w:r w:rsidRPr="00702026">
              <w:rPr>
                <w:rFonts w:ascii="Times New Roman" w:hAnsi="Times New Roman"/>
                <w:sz w:val="20"/>
                <w:szCs w:val="20"/>
              </w:rPr>
              <w:t>I am innovative and enthusiastic about the work given to me. I have good communication skills and I am presentable. I am go-getter and keen to make it big in life</w:t>
            </w:r>
            <w:r w:rsidRPr="00702026">
              <w:t>.</w:t>
            </w:r>
          </w:p>
          <w:tbl>
            <w:tblPr>
              <w:tblW w:w="10923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6141"/>
              <w:gridCol w:w="4782"/>
            </w:tblGrid>
            <w:tr w:rsidR="008C1658" w:rsidRPr="00702026" w14:paraId="0518A2C5" w14:textId="77777777" w:rsidTr="00BD4033">
              <w:trPr>
                <w:trHeight w:val="300"/>
              </w:trPr>
              <w:tc>
                <w:tcPr>
                  <w:tcW w:w="6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611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37"/>
                    <w:gridCol w:w="3777"/>
                  </w:tblGrid>
                  <w:tr w:rsidR="008C1658" w:rsidRPr="00702026" w14:paraId="0518A2B9" w14:textId="77777777" w:rsidTr="00BD4033">
                    <w:trPr>
                      <w:trHeight w:val="198"/>
                    </w:trPr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518A2B7" w14:textId="77777777" w:rsidR="008C1658" w:rsidRPr="00702026" w:rsidRDefault="008C1658" w:rsidP="00CF242E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702026">
                          <w:rPr>
                            <w:rFonts w:ascii="Times New Roman" w:eastAsia="Times New Roman" w:hAnsi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Nationality</w:t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518A2B8" w14:textId="77777777" w:rsidR="008C1658" w:rsidRPr="00702026" w:rsidRDefault="008C1658" w:rsidP="00CF242E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702026"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</w:rPr>
                          <w:t xml:space="preserve"> Indian</w:t>
                        </w:r>
                      </w:p>
                    </w:tc>
                  </w:tr>
                  <w:tr w:rsidR="008C1658" w:rsidRPr="00702026" w14:paraId="0518A2BC" w14:textId="77777777" w:rsidTr="00BD4033">
                    <w:trPr>
                      <w:trHeight w:val="243"/>
                    </w:trPr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518A2BA" w14:textId="77777777" w:rsidR="008C1658" w:rsidRPr="00702026" w:rsidRDefault="008C1658" w:rsidP="00CF242E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702026">
                          <w:rPr>
                            <w:rFonts w:ascii="Times New Roman" w:eastAsia="Times New Roman" w:hAnsi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Sex</w:t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518A2BB" w14:textId="77777777" w:rsidR="008C1658" w:rsidRPr="00702026" w:rsidRDefault="008C1658" w:rsidP="00CF242E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702026"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</w:rPr>
                          <w:t xml:space="preserve"> Male</w:t>
                        </w:r>
                      </w:p>
                    </w:tc>
                  </w:tr>
                  <w:tr w:rsidR="008C1658" w:rsidRPr="00702026" w14:paraId="0518A2BF" w14:textId="77777777" w:rsidTr="00BD4033">
                    <w:trPr>
                      <w:trHeight w:val="198"/>
                    </w:trPr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518A2BD" w14:textId="77777777" w:rsidR="008C1658" w:rsidRPr="00702026" w:rsidRDefault="008C1658" w:rsidP="00CF242E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702026">
                          <w:rPr>
                            <w:rFonts w:ascii="Times New Roman" w:eastAsia="Times New Roman" w:hAnsi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Languages Known</w:t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518A2BE" w14:textId="77777777" w:rsidR="008C1658" w:rsidRPr="00702026" w:rsidRDefault="008C1658" w:rsidP="00CF242E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702026"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</w:rPr>
                          <w:t xml:space="preserve"> English and Hindi</w:t>
                        </w:r>
                      </w:p>
                    </w:tc>
                  </w:tr>
                  <w:tr w:rsidR="008C1658" w:rsidRPr="00702026" w14:paraId="0518A2C2" w14:textId="77777777" w:rsidTr="00BD4033">
                    <w:trPr>
                      <w:trHeight w:val="225"/>
                    </w:trPr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518A2C0" w14:textId="77777777" w:rsidR="008C1658" w:rsidRPr="00702026" w:rsidRDefault="008C1658" w:rsidP="00CF242E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702026">
                          <w:rPr>
                            <w:rFonts w:ascii="Times New Roman" w:eastAsia="Times New Roman" w:hAnsi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Marital Status</w:t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518A2C1" w14:textId="77777777" w:rsidR="008C1658" w:rsidRPr="00702026" w:rsidRDefault="008C1658" w:rsidP="00CF242E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702026"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="00506F26"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</w:rPr>
                          <w:t>Married</w:t>
                        </w:r>
                      </w:p>
                    </w:tc>
                  </w:tr>
                </w:tbl>
                <w:p w14:paraId="0518A2C3" w14:textId="77777777" w:rsidR="008C1658" w:rsidRPr="00702026" w:rsidRDefault="008C1658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7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8A2C4" w14:textId="77777777" w:rsidR="008C1658" w:rsidRPr="00702026" w:rsidRDefault="008C1658" w:rsidP="00CF242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518A2C6" w14:textId="77777777" w:rsidR="001B28BB" w:rsidRPr="007E612D" w:rsidRDefault="001B28BB" w:rsidP="00702026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F2F2F2"/>
          </w:tcPr>
          <w:p w14:paraId="0518A2C7" w14:textId="77777777" w:rsidR="001B28BB" w:rsidRPr="007E612D" w:rsidRDefault="001B28BB" w:rsidP="00702026">
            <w:pPr>
              <w:spacing w:after="0" w:line="240" w:lineRule="auto"/>
            </w:pPr>
          </w:p>
        </w:tc>
      </w:tr>
    </w:tbl>
    <w:tbl>
      <w:tblPr>
        <w:tblW w:w="5000" w:type="pct"/>
        <w:tblLook w:val="04A0" w:firstRow="1" w:lastRow="0" w:firstColumn="1" w:lastColumn="0" w:noHBand="0" w:noVBand="1"/>
      </w:tblPr>
      <w:tblGrid>
        <w:gridCol w:w="4571"/>
        <w:gridCol w:w="816"/>
        <w:gridCol w:w="5413"/>
      </w:tblGrid>
      <w:tr w:rsidR="00702026" w:rsidRPr="00702026" w14:paraId="0518A2CD" w14:textId="77777777" w:rsidTr="00E4617B">
        <w:trPr>
          <w:trHeight w:val="300"/>
        </w:trPr>
        <w:tc>
          <w:tcPr>
            <w:tcW w:w="2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8A2CA" w14:textId="20847D55" w:rsidR="00702026" w:rsidRPr="00702026" w:rsidRDefault="00702026" w:rsidP="0070202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8A2CB" w14:textId="77777777" w:rsidR="00702026" w:rsidRPr="00702026" w:rsidRDefault="00702026" w:rsidP="0070202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8A2CC" w14:textId="77777777" w:rsidR="00702026" w:rsidRPr="00702026" w:rsidRDefault="00702026" w:rsidP="0070202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702026" w:rsidRPr="00702026" w14:paraId="0518A2D1" w14:textId="77777777" w:rsidTr="00E4617B">
        <w:trPr>
          <w:trHeight w:val="300"/>
        </w:trPr>
        <w:tc>
          <w:tcPr>
            <w:tcW w:w="2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8A2CE" w14:textId="54DFCE63" w:rsidR="00702026" w:rsidRPr="00702026" w:rsidRDefault="00702026" w:rsidP="0070202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8A2CF" w14:textId="77777777" w:rsidR="00702026" w:rsidRPr="00702026" w:rsidRDefault="00702026" w:rsidP="0070202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8A2D0" w14:textId="15C8D6A9" w:rsidR="00702026" w:rsidRPr="00702026" w:rsidRDefault="00702026" w:rsidP="0070202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</w:tbl>
    <w:p w14:paraId="0518A2D2" w14:textId="77777777" w:rsidR="00702026" w:rsidRDefault="00702026" w:rsidP="00E4617B"/>
    <w:sectPr w:rsidR="00702026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1A39"/>
      </v:shape>
    </w:pict>
  </w:numPicBullet>
  <w:abstractNum w:abstractNumId="0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24395B"/>
    <w:multiLevelType w:val="hybridMultilevel"/>
    <w:tmpl w:val="BE4C16C4"/>
    <w:lvl w:ilvl="0" w:tplc="BD66A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815F0"/>
    <w:multiLevelType w:val="hybridMultilevel"/>
    <w:tmpl w:val="AB0EB8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3CB0"/>
    <w:multiLevelType w:val="hybridMultilevel"/>
    <w:tmpl w:val="F452902E"/>
    <w:lvl w:ilvl="0" w:tplc="B0B22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C5C77"/>
    <w:multiLevelType w:val="hybridMultilevel"/>
    <w:tmpl w:val="0B38E6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469FA"/>
    <w:multiLevelType w:val="hybridMultilevel"/>
    <w:tmpl w:val="A0E4B264"/>
    <w:lvl w:ilvl="0" w:tplc="1FF41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12D35"/>
    <w:multiLevelType w:val="hybridMultilevel"/>
    <w:tmpl w:val="0F9C261A"/>
    <w:lvl w:ilvl="0" w:tplc="2340C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C6917"/>
    <w:multiLevelType w:val="hybridMultilevel"/>
    <w:tmpl w:val="97AAEAC8"/>
    <w:lvl w:ilvl="0" w:tplc="9E7CA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251E9"/>
    <w:multiLevelType w:val="hybridMultilevel"/>
    <w:tmpl w:val="4F085DDC"/>
    <w:lvl w:ilvl="0" w:tplc="502E5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41F85"/>
    <w:multiLevelType w:val="hybridMultilevel"/>
    <w:tmpl w:val="0CCC5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3529E"/>
    <w:multiLevelType w:val="hybridMultilevel"/>
    <w:tmpl w:val="AD205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B5625"/>
    <w:multiLevelType w:val="hybridMultilevel"/>
    <w:tmpl w:val="0876D766"/>
    <w:lvl w:ilvl="0" w:tplc="71FC5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A257B"/>
    <w:multiLevelType w:val="hybridMultilevel"/>
    <w:tmpl w:val="48EACD1E"/>
    <w:lvl w:ilvl="0" w:tplc="71FC5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33855"/>
    <w:multiLevelType w:val="hybridMultilevel"/>
    <w:tmpl w:val="B648616C"/>
    <w:lvl w:ilvl="0" w:tplc="05EA5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13"/>
  </w:num>
  <w:num w:numId="6">
    <w:abstractNumId w:val="5"/>
  </w:num>
  <w:num w:numId="7">
    <w:abstractNumId w:val="3"/>
  </w:num>
  <w:num w:numId="8">
    <w:abstractNumId w:val="1"/>
  </w:num>
  <w:num w:numId="9">
    <w:abstractNumId w:val="12"/>
  </w:num>
  <w:num w:numId="10">
    <w:abstractNumId w:val="11"/>
  </w:num>
  <w:num w:numId="11">
    <w:abstractNumId w:val="9"/>
  </w:num>
  <w:num w:numId="12">
    <w:abstractNumId w:val="2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0A"/>
    <w:rsid w:val="00000BD6"/>
    <w:rsid w:val="00004FEE"/>
    <w:rsid w:val="000105EF"/>
    <w:rsid w:val="00011388"/>
    <w:rsid w:val="00011740"/>
    <w:rsid w:val="0001195A"/>
    <w:rsid w:val="0002460F"/>
    <w:rsid w:val="00031A1F"/>
    <w:rsid w:val="00035535"/>
    <w:rsid w:val="00062976"/>
    <w:rsid w:val="00072DA7"/>
    <w:rsid w:val="00076089"/>
    <w:rsid w:val="00080E09"/>
    <w:rsid w:val="00082684"/>
    <w:rsid w:val="000926CA"/>
    <w:rsid w:val="000975DF"/>
    <w:rsid w:val="000A48CD"/>
    <w:rsid w:val="000B03B1"/>
    <w:rsid w:val="000B0C8C"/>
    <w:rsid w:val="000B510E"/>
    <w:rsid w:val="000C31A4"/>
    <w:rsid w:val="000C38E3"/>
    <w:rsid w:val="000C5755"/>
    <w:rsid w:val="000C66EC"/>
    <w:rsid w:val="000C72C1"/>
    <w:rsid w:val="000D3183"/>
    <w:rsid w:val="000F120A"/>
    <w:rsid w:val="000F2A53"/>
    <w:rsid w:val="000F5A6A"/>
    <w:rsid w:val="000F7845"/>
    <w:rsid w:val="00102334"/>
    <w:rsid w:val="00103606"/>
    <w:rsid w:val="00112A76"/>
    <w:rsid w:val="00113092"/>
    <w:rsid w:val="00113452"/>
    <w:rsid w:val="00113596"/>
    <w:rsid w:val="00116244"/>
    <w:rsid w:val="00117EEF"/>
    <w:rsid w:val="00121417"/>
    <w:rsid w:val="00121668"/>
    <w:rsid w:val="00133811"/>
    <w:rsid w:val="00174D87"/>
    <w:rsid w:val="00175D88"/>
    <w:rsid w:val="0018031C"/>
    <w:rsid w:val="00181AE8"/>
    <w:rsid w:val="00185580"/>
    <w:rsid w:val="00190A64"/>
    <w:rsid w:val="0019344A"/>
    <w:rsid w:val="0019391F"/>
    <w:rsid w:val="0019525C"/>
    <w:rsid w:val="001B071F"/>
    <w:rsid w:val="001B28BB"/>
    <w:rsid w:val="001B3AE3"/>
    <w:rsid w:val="001B4885"/>
    <w:rsid w:val="001B715B"/>
    <w:rsid w:val="001D4E77"/>
    <w:rsid w:val="001D7702"/>
    <w:rsid w:val="001D7BC0"/>
    <w:rsid w:val="001D7DF3"/>
    <w:rsid w:val="001E1B11"/>
    <w:rsid w:val="001E66D0"/>
    <w:rsid w:val="001F02CE"/>
    <w:rsid w:val="001F5A5A"/>
    <w:rsid w:val="001F6C17"/>
    <w:rsid w:val="002046AD"/>
    <w:rsid w:val="0021209F"/>
    <w:rsid w:val="002168B1"/>
    <w:rsid w:val="00223AC3"/>
    <w:rsid w:val="00225427"/>
    <w:rsid w:val="002332D1"/>
    <w:rsid w:val="002522A9"/>
    <w:rsid w:val="00255318"/>
    <w:rsid w:val="002604EC"/>
    <w:rsid w:val="00262EF7"/>
    <w:rsid w:val="00270041"/>
    <w:rsid w:val="00273F94"/>
    <w:rsid w:val="00276B25"/>
    <w:rsid w:val="00281105"/>
    <w:rsid w:val="00287A74"/>
    <w:rsid w:val="00292CB9"/>
    <w:rsid w:val="0029327F"/>
    <w:rsid w:val="002963F2"/>
    <w:rsid w:val="002C128C"/>
    <w:rsid w:val="002C437E"/>
    <w:rsid w:val="002C4910"/>
    <w:rsid w:val="002D0D1D"/>
    <w:rsid w:val="002D5948"/>
    <w:rsid w:val="002E1FCB"/>
    <w:rsid w:val="002E20E6"/>
    <w:rsid w:val="002F37CD"/>
    <w:rsid w:val="003005C1"/>
    <w:rsid w:val="00301A6A"/>
    <w:rsid w:val="003033B5"/>
    <w:rsid w:val="00314742"/>
    <w:rsid w:val="0031568C"/>
    <w:rsid w:val="0032031C"/>
    <w:rsid w:val="0032189E"/>
    <w:rsid w:val="003308BD"/>
    <w:rsid w:val="00332BEA"/>
    <w:rsid w:val="00332DD3"/>
    <w:rsid w:val="003373A5"/>
    <w:rsid w:val="00340C1B"/>
    <w:rsid w:val="0035301F"/>
    <w:rsid w:val="003549C2"/>
    <w:rsid w:val="0036088D"/>
    <w:rsid w:val="00364E9A"/>
    <w:rsid w:val="00372B7E"/>
    <w:rsid w:val="00375547"/>
    <w:rsid w:val="00376C32"/>
    <w:rsid w:val="00377F66"/>
    <w:rsid w:val="0038762B"/>
    <w:rsid w:val="0039696B"/>
    <w:rsid w:val="003A0204"/>
    <w:rsid w:val="003A09F5"/>
    <w:rsid w:val="003A1FF0"/>
    <w:rsid w:val="003B67C9"/>
    <w:rsid w:val="003B7166"/>
    <w:rsid w:val="003D3F9B"/>
    <w:rsid w:val="003D5200"/>
    <w:rsid w:val="003E1C38"/>
    <w:rsid w:val="003E349C"/>
    <w:rsid w:val="003E6602"/>
    <w:rsid w:val="003F23D7"/>
    <w:rsid w:val="003F2B37"/>
    <w:rsid w:val="003F6019"/>
    <w:rsid w:val="00405F3C"/>
    <w:rsid w:val="00411528"/>
    <w:rsid w:val="00411A15"/>
    <w:rsid w:val="00414456"/>
    <w:rsid w:val="00414483"/>
    <w:rsid w:val="00417A68"/>
    <w:rsid w:val="00422F6C"/>
    <w:rsid w:val="00423505"/>
    <w:rsid w:val="00424145"/>
    <w:rsid w:val="004254EC"/>
    <w:rsid w:val="004272D5"/>
    <w:rsid w:val="0044231E"/>
    <w:rsid w:val="00457CE5"/>
    <w:rsid w:val="004606B7"/>
    <w:rsid w:val="00465212"/>
    <w:rsid w:val="004653A8"/>
    <w:rsid w:val="00465E80"/>
    <w:rsid w:val="00466AB6"/>
    <w:rsid w:val="0047078B"/>
    <w:rsid w:val="00470D4D"/>
    <w:rsid w:val="00470EB9"/>
    <w:rsid w:val="00471306"/>
    <w:rsid w:val="00471D5C"/>
    <w:rsid w:val="0047437F"/>
    <w:rsid w:val="004803EF"/>
    <w:rsid w:val="0049036B"/>
    <w:rsid w:val="00491872"/>
    <w:rsid w:val="00491F6D"/>
    <w:rsid w:val="00494B43"/>
    <w:rsid w:val="00496DAB"/>
    <w:rsid w:val="004A3978"/>
    <w:rsid w:val="004A5A7A"/>
    <w:rsid w:val="004A5BC9"/>
    <w:rsid w:val="004A7459"/>
    <w:rsid w:val="004B3405"/>
    <w:rsid w:val="004B4BB4"/>
    <w:rsid w:val="004C10EC"/>
    <w:rsid w:val="004C29B2"/>
    <w:rsid w:val="004C6A24"/>
    <w:rsid w:val="004C7C0F"/>
    <w:rsid w:val="004D2C8F"/>
    <w:rsid w:val="004D39D4"/>
    <w:rsid w:val="004E324A"/>
    <w:rsid w:val="004E5383"/>
    <w:rsid w:val="004E53D0"/>
    <w:rsid w:val="004E6676"/>
    <w:rsid w:val="004E7C93"/>
    <w:rsid w:val="004F073F"/>
    <w:rsid w:val="0050061D"/>
    <w:rsid w:val="00506F26"/>
    <w:rsid w:val="00507672"/>
    <w:rsid w:val="005108FA"/>
    <w:rsid w:val="00510E4D"/>
    <w:rsid w:val="00516BDA"/>
    <w:rsid w:val="0053048E"/>
    <w:rsid w:val="00530929"/>
    <w:rsid w:val="00536701"/>
    <w:rsid w:val="005430E7"/>
    <w:rsid w:val="00543158"/>
    <w:rsid w:val="00551278"/>
    <w:rsid w:val="0055133E"/>
    <w:rsid w:val="00556AE4"/>
    <w:rsid w:val="00557CD0"/>
    <w:rsid w:val="00566BF0"/>
    <w:rsid w:val="00567E5B"/>
    <w:rsid w:val="00572CDB"/>
    <w:rsid w:val="005810A8"/>
    <w:rsid w:val="0058238A"/>
    <w:rsid w:val="00592359"/>
    <w:rsid w:val="005A44B0"/>
    <w:rsid w:val="005A63E4"/>
    <w:rsid w:val="005A7155"/>
    <w:rsid w:val="005B61B0"/>
    <w:rsid w:val="005C5402"/>
    <w:rsid w:val="005C5BF2"/>
    <w:rsid w:val="005C5EF4"/>
    <w:rsid w:val="005C7660"/>
    <w:rsid w:val="005D0FD9"/>
    <w:rsid w:val="005D3ABD"/>
    <w:rsid w:val="005E0976"/>
    <w:rsid w:val="005E2B35"/>
    <w:rsid w:val="005F1824"/>
    <w:rsid w:val="005F226E"/>
    <w:rsid w:val="005F6D96"/>
    <w:rsid w:val="005F7366"/>
    <w:rsid w:val="005F776E"/>
    <w:rsid w:val="00606082"/>
    <w:rsid w:val="006125E0"/>
    <w:rsid w:val="0061272A"/>
    <w:rsid w:val="00614296"/>
    <w:rsid w:val="006147C2"/>
    <w:rsid w:val="0062159A"/>
    <w:rsid w:val="00623063"/>
    <w:rsid w:val="0062364D"/>
    <w:rsid w:val="00627799"/>
    <w:rsid w:val="00631663"/>
    <w:rsid w:val="00631AAA"/>
    <w:rsid w:val="0063285E"/>
    <w:rsid w:val="006423F7"/>
    <w:rsid w:val="006432DD"/>
    <w:rsid w:val="006547F8"/>
    <w:rsid w:val="0065534C"/>
    <w:rsid w:val="0066633A"/>
    <w:rsid w:val="006706A6"/>
    <w:rsid w:val="00674457"/>
    <w:rsid w:val="00684B12"/>
    <w:rsid w:val="00685E1C"/>
    <w:rsid w:val="006943EA"/>
    <w:rsid w:val="00694EE4"/>
    <w:rsid w:val="00696716"/>
    <w:rsid w:val="006A128E"/>
    <w:rsid w:val="006A7913"/>
    <w:rsid w:val="006B34E7"/>
    <w:rsid w:val="006B5790"/>
    <w:rsid w:val="006B7A17"/>
    <w:rsid w:val="006B7CDC"/>
    <w:rsid w:val="006C2F79"/>
    <w:rsid w:val="006C3AD5"/>
    <w:rsid w:val="006C3F3C"/>
    <w:rsid w:val="006C63ED"/>
    <w:rsid w:val="006C7589"/>
    <w:rsid w:val="006D0A15"/>
    <w:rsid w:val="006D29BE"/>
    <w:rsid w:val="006D4923"/>
    <w:rsid w:val="006D7FB3"/>
    <w:rsid w:val="006E096F"/>
    <w:rsid w:val="006F0D01"/>
    <w:rsid w:val="006F0F11"/>
    <w:rsid w:val="006F4DBC"/>
    <w:rsid w:val="00702026"/>
    <w:rsid w:val="00702596"/>
    <w:rsid w:val="007027A2"/>
    <w:rsid w:val="007030EC"/>
    <w:rsid w:val="007039B9"/>
    <w:rsid w:val="00705313"/>
    <w:rsid w:val="00715E36"/>
    <w:rsid w:val="007169AD"/>
    <w:rsid w:val="007174A3"/>
    <w:rsid w:val="007179EE"/>
    <w:rsid w:val="00721D93"/>
    <w:rsid w:val="00726139"/>
    <w:rsid w:val="00732290"/>
    <w:rsid w:val="007339C9"/>
    <w:rsid w:val="00733FD9"/>
    <w:rsid w:val="00737F9F"/>
    <w:rsid w:val="00741569"/>
    <w:rsid w:val="00741F5E"/>
    <w:rsid w:val="007427E6"/>
    <w:rsid w:val="007435E8"/>
    <w:rsid w:val="007458B6"/>
    <w:rsid w:val="00746A63"/>
    <w:rsid w:val="0075024E"/>
    <w:rsid w:val="0075719A"/>
    <w:rsid w:val="007665FB"/>
    <w:rsid w:val="00781EA5"/>
    <w:rsid w:val="007841CE"/>
    <w:rsid w:val="00785CB1"/>
    <w:rsid w:val="007860F8"/>
    <w:rsid w:val="00786DF8"/>
    <w:rsid w:val="00791E27"/>
    <w:rsid w:val="007A0F3F"/>
    <w:rsid w:val="007B168D"/>
    <w:rsid w:val="007B4431"/>
    <w:rsid w:val="007C25BA"/>
    <w:rsid w:val="007D21D4"/>
    <w:rsid w:val="007D2AC0"/>
    <w:rsid w:val="007E15C0"/>
    <w:rsid w:val="007E19E8"/>
    <w:rsid w:val="007E612D"/>
    <w:rsid w:val="007E7CE4"/>
    <w:rsid w:val="007F0FD5"/>
    <w:rsid w:val="00805C2E"/>
    <w:rsid w:val="00807216"/>
    <w:rsid w:val="008106F9"/>
    <w:rsid w:val="008159E0"/>
    <w:rsid w:val="008227E6"/>
    <w:rsid w:val="00823287"/>
    <w:rsid w:val="008254EE"/>
    <w:rsid w:val="0083070B"/>
    <w:rsid w:val="00830CF6"/>
    <w:rsid w:val="00835743"/>
    <w:rsid w:val="008359B0"/>
    <w:rsid w:val="00844602"/>
    <w:rsid w:val="00844D7C"/>
    <w:rsid w:val="00860613"/>
    <w:rsid w:val="00865CEF"/>
    <w:rsid w:val="008661F8"/>
    <w:rsid w:val="00874004"/>
    <w:rsid w:val="00877A80"/>
    <w:rsid w:val="00882C77"/>
    <w:rsid w:val="008906A5"/>
    <w:rsid w:val="008B0B2D"/>
    <w:rsid w:val="008B24D2"/>
    <w:rsid w:val="008B4884"/>
    <w:rsid w:val="008C08E8"/>
    <w:rsid w:val="008C1658"/>
    <w:rsid w:val="008C394C"/>
    <w:rsid w:val="008C5BAB"/>
    <w:rsid w:val="008C7E29"/>
    <w:rsid w:val="008D0906"/>
    <w:rsid w:val="008D4F87"/>
    <w:rsid w:val="008E08C0"/>
    <w:rsid w:val="008E2465"/>
    <w:rsid w:val="008F19CC"/>
    <w:rsid w:val="008F506B"/>
    <w:rsid w:val="00904BED"/>
    <w:rsid w:val="00910913"/>
    <w:rsid w:val="00910C4D"/>
    <w:rsid w:val="009137A1"/>
    <w:rsid w:val="00931831"/>
    <w:rsid w:val="00931A5A"/>
    <w:rsid w:val="009348A4"/>
    <w:rsid w:val="0094075E"/>
    <w:rsid w:val="009429C9"/>
    <w:rsid w:val="00966A06"/>
    <w:rsid w:val="00976775"/>
    <w:rsid w:val="00976944"/>
    <w:rsid w:val="0098254F"/>
    <w:rsid w:val="0098295D"/>
    <w:rsid w:val="00982AE8"/>
    <w:rsid w:val="0098495C"/>
    <w:rsid w:val="009862D2"/>
    <w:rsid w:val="00990358"/>
    <w:rsid w:val="00995424"/>
    <w:rsid w:val="00996D50"/>
    <w:rsid w:val="009A09E6"/>
    <w:rsid w:val="009A1EA2"/>
    <w:rsid w:val="009A1FF1"/>
    <w:rsid w:val="009A6A1B"/>
    <w:rsid w:val="009B1127"/>
    <w:rsid w:val="009B3978"/>
    <w:rsid w:val="009D1DD2"/>
    <w:rsid w:val="009D73D1"/>
    <w:rsid w:val="009E1176"/>
    <w:rsid w:val="009E5FDB"/>
    <w:rsid w:val="009F21B3"/>
    <w:rsid w:val="00A03C21"/>
    <w:rsid w:val="00A03CAC"/>
    <w:rsid w:val="00A06202"/>
    <w:rsid w:val="00A064D0"/>
    <w:rsid w:val="00A07634"/>
    <w:rsid w:val="00A10181"/>
    <w:rsid w:val="00A16341"/>
    <w:rsid w:val="00A172F2"/>
    <w:rsid w:val="00A17C51"/>
    <w:rsid w:val="00A20992"/>
    <w:rsid w:val="00A312D3"/>
    <w:rsid w:val="00A36358"/>
    <w:rsid w:val="00A36828"/>
    <w:rsid w:val="00A5148C"/>
    <w:rsid w:val="00A57641"/>
    <w:rsid w:val="00A5771F"/>
    <w:rsid w:val="00A630E9"/>
    <w:rsid w:val="00A64C71"/>
    <w:rsid w:val="00A86A25"/>
    <w:rsid w:val="00AA2062"/>
    <w:rsid w:val="00AA3122"/>
    <w:rsid w:val="00AB00B6"/>
    <w:rsid w:val="00AB2B7B"/>
    <w:rsid w:val="00AC685D"/>
    <w:rsid w:val="00AF78A0"/>
    <w:rsid w:val="00B022D7"/>
    <w:rsid w:val="00B04A69"/>
    <w:rsid w:val="00B131E6"/>
    <w:rsid w:val="00B155EB"/>
    <w:rsid w:val="00B177E7"/>
    <w:rsid w:val="00B20A1C"/>
    <w:rsid w:val="00B22A50"/>
    <w:rsid w:val="00B36021"/>
    <w:rsid w:val="00B371CD"/>
    <w:rsid w:val="00B42385"/>
    <w:rsid w:val="00B44F75"/>
    <w:rsid w:val="00B46EB4"/>
    <w:rsid w:val="00B472CC"/>
    <w:rsid w:val="00B47DB3"/>
    <w:rsid w:val="00B53711"/>
    <w:rsid w:val="00B54DFB"/>
    <w:rsid w:val="00B55E7C"/>
    <w:rsid w:val="00B6486C"/>
    <w:rsid w:val="00B673D5"/>
    <w:rsid w:val="00B72BEA"/>
    <w:rsid w:val="00B73638"/>
    <w:rsid w:val="00B75AA8"/>
    <w:rsid w:val="00B7721F"/>
    <w:rsid w:val="00B8108F"/>
    <w:rsid w:val="00B82C24"/>
    <w:rsid w:val="00B9189E"/>
    <w:rsid w:val="00B9769E"/>
    <w:rsid w:val="00B97907"/>
    <w:rsid w:val="00BA31F2"/>
    <w:rsid w:val="00BA7D3E"/>
    <w:rsid w:val="00BB0062"/>
    <w:rsid w:val="00BB4BE4"/>
    <w:rsid w:val="00BC411B"/>
    <w:rsid w:val="00BC5654"/>
    <w:rsid w:val="00BC5755"/>
    <w:rsid w:val="00BC75E1"/>
    <w:rsid w:val="00BD036B"/>
    <w:rsid w:val="00BD2647"/>
    <w:rsid w:val="00BE11C9"/>
    <w:rsid w:val="00BE25F3"/>
    <w:rsid w:val="00BE4031"/>
    <w:rsid w:val="00BE6567"/>
    <w:rsid w:val="00BF2AC1"/>
    <w:rsid w:val="00BF38D3"/>
    <w:rsid w:val="00BF627B"/>
    <w:rsid w:val="00BF68FE"/>
    <w:rsid w:val="00C005BA"/>
    <w:rsid w:val="00C0754D"/>
    <w:rsid w:val="00C13570"/>
    <w:rsid w:val="00C25F5F"/>
    <w:rsid w:val="00C26372"/>
    <w:rsid w:val="00C26DD0"/>
    <w:rsid w:val="00C27082"/>
    <w:rsid w:val="00C34FCF"/>
    <w:rsid w:val="00C37800"/>
    <w:rsid w:val="00C37FAE"/>
    <w:rsid w:val="00C42490"/>
    <w:rsid w:val="00C4290C"/>
    <w:rsid w:val="00C44E1A"/>
    <w:rsid w:val="00C45CAE"/>
    <w:rsid w:val="00C46370"/>
    <w:rsid w:val="00C50A93"/>
    <w:rsid w:val="00C50C28"/>
    <w:rsid w:val="00C527AA"/>
    <w:rsid w:val="00C55F4A"/>
    <w:rsid w:val="00C568E0"/>
    <w:rsid w:val="00C62A07"/>
    <w:rsid w:val="00C70C8C"/>
    <w:rsid w:val="00C71B4D"/>
    <w:rsid w:val="00C72C81"/>
    <w:rsid w:val="00C7440C"/>
    <w:rsid w:val="00C83F71"/>
    <w:rsid w:val="00C84541"/>
    <w:rsid w:val="00C90D17"/>
    <w:rsid w:val="00C94E2D"/>
    <w:rsid w:val="00C953AB"/>
    <w:rsid w:val="00C95A5A"/>
    <w:rsid w:val="00CA10EB"/>
    <w:rsid w:val="00CA191D"/>
    <w:rsid w:val="00CB10C3"/>
    <w:rsid w:val="00CB27FC"/>
    <w:rsid w:val="00CB6117"/>
    <w:rsid w:val="00CC0BF7"/>
    <w:rsid w:val="00CC31A5"/>
    <w:rsid w:val="00CC3543"/>
    <w:rsid w:val="00CC64F8"/>
    <w:rsid w:val="00CD3AC8"/>
    <w:rsid w:val="00CD7FA6"/>
    <w:rsid w:val="00CE2088"/>
    <w:rsid w:val="00CE2A38"/>
    <w:rsid w:val="00CF242E"/>
    <w:rsid w:val="00CF78C9"/>
    <w:rsid w:val="00D03A73"/>
    <w:rsid w:val="00D07C11"/>
    <w:rsid w:val="00D115E3"/>
    <w:rsid w:val="00D16B7E"/>
    <w:rsid w:val="00D206A8"/>
    <w:rsid w:val="00D2341E"/>
    <w:rsid w:val="00D26E68"/>
    <w:rsid w:val="00D32D2B"/>
    <w:rsid w:val="00D34755"/>
    <w:rsid w:val="00D4035D"/>
    <w:rsid w:val="00D417EA"/>
    <w:rsid w:val="00D41CF1"/>
    <w:rsid w:val="00D42051"/>
    <w:rsid w:val="00D43D65"/>
    <w:rsid w:val="00D50B17"/>
    <w:rsid w:val="00D53D3C"/>
    <w:rsid w:val="00D550D3"/>
    <w:rsid w:val="00D56469"/>
    <w:rsid w:val="00D665B7"/>
    <w:rsid w:val="00D66B3C"/>
    <w:rsid w:val="00D73ABB"/>
    <w:rsid w:val="00D80096"/>
    <w:rsid w:val="00D8222C"/>
    <w:rsid w:val="00D84059"/>
    <w:rsid w:val="00D90973"/>
    <w:rsid w:val="00D918AA"/>
    <w:rsid w:val="00DA3A2C"/>
    <w:rsid w:val="00DA4B35"/>
    <w:rsid w:val="00DA538D"/>
    <w:rsid w:val="00DA678C"/>
    <w:rsid w:val="00DA72AA"/>
    <w:rsid w:val="00DB113B"/>
    <w:rsid w:val="00DB2BE4"/>
    <w:rsid w:val="00DB5794"/>
    <w:rsid w:val="00DC07C8"/>
    <w:rsid w:val="00DC09F7"/>
    <w:rsid w:val="00DC0D59"/>
    <w:rsid w:val="00DC272F"/>
    <w:rsid w:val="00DC5D37"/>
    <w:rsid w:val="00DD3A2B"/>
    <w:rsid w:val="00DE0F38"/>
    <w:rsid w:val="00DE1320"/>
    <w:rsid w:val="00DE5923"/>
    <w:rsid w:val="00DE713E"/>
    <w:rsid w:val="00E01444"/>
    <w:rsid w:val="00E0206B"/>
    <w:rsid w:val="00E0220F"/>
    <w:rsid w:val="00E02AEC"/>
    <w:rsid w:val="00E03386"/>
    <w:rsid w:val="00E048DE"/>
    <w:rsid w:val="00E32FFC"/>
    <w:rsid w:val="00E433DC"/>
    <w:rsid w:val="00E457D7"/>
    <w:rsid w:val="00E4617B"/>
    <w:rsid w:val="00E553BD"/>
    <w:rsid w:val="00E61DDC"/>
    <w:rsid w:val="00E63F49"/>
    <w:rsid w:val="00E74B21"/>
    <w:rsid w:val="00E827D7"/>
    <w:rsid w:val="00E82D4E"/>
    <w:rsid w:val="00E85CD2"/>
    <w:rsid w:val="00E9193E"/>
    <w:rsid w:val="00E91F29"/>
    <w:rsid w:val="00E93858"/>
    <w:rsid w:val="00EA295A"/>
    <w:rsid w:val="00EA48DD"/>
    <w:rsid w:val="00EA56ED"/>
    <w:rsid w:val="00EB0D8E"/>
    <w:rsid w:val="00EB6382"/>
    <w:rsid w:val="00EC1379"/>
    <w:rsid w:val="00EC151D"/>
    <w:rsid w:val="00EC32E6"/>
    <w:rsid w:val="00EC56FA"/>
    <w:rsid w:val="00EC6748"/>
    <w:rsid w:val="00ED22E6"/>
    <w:rsid w:val="00EE0DCC"/>
    <w:rsid w:val="00EE1D2C"/>
    <w:rsid w:val="00EE2A73"/>
    <w:rsid w:val="00EE3B1E"/>
    <w:rsid w:val="00EE4762"/>
    <w:rsid w:val="00EE5A9F"/>
    <w:rsid w:val="00EF0CD1"/>
    <w:rsid w:val="00EF39B0"/>
    <w:rsid w:val="00EF3AEA"/>
    <w:rsid w:val="00EF4103"/>
    <w:rsid w:val="00EF7695"/>
    <w:rsid w:val="00EF7AE2"/>
    <w:rsid w:val="00F17F63"/>
    <w:rsid w:val="00F20D27"/>
    <w:rsid w:val="00F26169"/>
    <w:rsid w:val="00F27E99"/>
    <w:rsid w:val="00F3167A"/>
    <w:rsid w:val="00F45E60"/>
    <w:rsid w:val="00F46375"/>
    <w:rsid w:val="00F50F11"/>
    <w:rsid w:val="00F52B74"/>
    <w:rsid w:val="00F56180"/>
    <w:rsid w:val="00F563A7"/>
    <w:rsid w:val="00F62FE4"/>
    <w:rsid w:val="00F723EC"/>
    <w:rsid w:val="00F76EF4"/>
    <w:rsid w:val="00F77D37"/>
    <w:rsid w:val="00F9561C"/>
    <w:rsid w:val="00FA3ABA"/>
    <w:rsid w:val="00FA5DDD"/>
    <w:rsid w:val="00FB0648"/>
    <w:rsid w:val="00FB1F0D"/>
    <w:rsid w:val="00FC7C76"/>
    <w:rsid w:val="00FD4AF7"/>
    <w:rsid w:val="00FE1099"/>
    <w:rsid w:val="00FE25C9"/>
    <w:rsid w:val="00FE3173"/>
    <w:rsid w:val="00FF339E"/>
    <w:rsid w:val="00F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A1C2"/>
  <w15:docId w15:val="{1A0A74CA-CFE3-4F57-B35B-91F26F22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68E0"/>
    <w:pPr>
      <w:ind w:left="720"/>
      <w:contextualSpacing/>
    </w:pPr>
  </w:style>
  <w:style w:type="paragraph" w:customStyle="1" w:styleId="Default">
    <w:name w:val="Default"/>
    <w:rsid w:val="002D0D1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E1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stackoverflow.com/users/1150282/vineet-verm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twitter.com/vineetverma_it" TargetMode="External"/><Relationship Id="rId12" Type="http://schemas.openxmlformats.org/officeDocument/2006/relationships/hyperlink" Target="https://plus.google.com/+VineetVerma_it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vineetvermait" TargetMode="External"/><Relationship Id="rId20" Type="http://schemas.openxmlformats.org/officeDocument/2006/relationships/hyperlink" Target="https://gravatar.com/vineetverma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vineetverma.it@gmail.com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in.linkedin.com/in/vineetverma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vineetvermait" TargetMode="External"/><Relationship Id="rId10" Type="http://schemas.openxmlformats.org/officeDocument/2006/relationships/hyperlink" Target="https://www.facebook.com/vineetverma.i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hyperlink" Target="https://in.linkedin.com/in/vineetvermait" TargetMode="External"/><Relationship Id="rId22" Type="http://schemas.openxmlformats.org/officeDocument/2006/relationships/hyperlink" Target="http://techutils.i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lex\AppData\Roaming\Microsoft\Templates\TP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TP030003100.dotx</Template>
  <TotalTime>10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Verma, Vineet</cp:lastModifiedBy>
  <cp:revision>11</cp:revision>
  <cp:lastPrinted>2016-02-06T10:42:00Z</cp:lastPrinted>
  <dcterms:created xsi:type="dcterms:W3CDTF">2016-02-06T10:43:00Z</dcterms:created>
  <dcterms:modified xsi:type="dcterms:W3CDTF">2017-03-10T12:01:00Z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